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03" w:rsidRDefault="008B7403" w:rsidP="008B7403">
      <w:pPr>
        <w:pStyle w:val="TitlePageSubHeading"/>
      </w:pPr>
      <w:r>
        <w:t>Design Studio 3</w:t>
      </w:r>
    </w:p>
    <w:p w:rsidR="00FE40F4" w:rsidRPr="00FE40F4" w:rsidRDefault="00FE40F4" w:rsidP="00FE40F4">
      <w:pPr>
        <w:pStyle w:val="BodyText"/>
        <w:rPr>
          <w:lang w:bidi="en-US"/>
        </w:rPr>
      </w:pPr>
      <w:r>
        <w:rPr>
          <w:lang w:bidi="en-US"/>
        </w:rPr>
        <w:t xml:space="preserve">Glen Barger / David Price </w:t>
      </w:r>
      <w:r>
        <w:rPr>
          <w:lang w:bidi="en-US"/>
        </w:rPr>
        <w:br/>
        <w:t>04/10/2014</w:t>
      </w:r>
    </w:p>
    <w:p w:rsidR="008B7403" w:rsidRDefault="008B7403" w:rsidP="008B7403">
      <w:pPr>
        <w:widowControl/>
        <w:suppressAutoHyphens w:val="0"/>
        <w:overflowPunct/>
        <w:autoSpaceDE/>
        <w:autoSpaceDN/>
        <w:adjustRightInd/>
        <w:textAlignment w:val="auto"/>
      </w:pPr>
    </w:p>
    <w:p w:rsidR="008B7403" w:rsidRDefault="008B7403" w:rsidP="00FE40F4">
      <w:pPr>
        <w:pStyle w:val="BodyText"/>
      </w:pPr>
      <w:r>
        <w:t xml:space="preserve">The following issues were raised by the other team’s sole member, </w:t>
      </w:r>
      <w:proofErr w:type="spellStart"/>
      <w:r>
        <w:t>Juancarlos</w:t>
      </w:r>
      <w:proofErr w:type="spellEnd"/>
      <w:r>
        <w:t xml:space="preserve"> Aponte:</w:t>
      </w:r>
    </w:p>
    <w:p w:rsidR="008B7403" w:rsidRDefault="008B7403" w:rsidP="008B7403">
      <w:pPr>
        <w:pStyle w:val="ListBullet"/>
        <w:numPr>
          <w:ilvl w:val="0"/>
          <w:numId w:val="0"/>
        </w:numPr>
        <w:ind w:left="720" w:hanging="360"/>
      </w:pPr>
    </w:p>
    <w:tbl>
      <w:tblPr>
        <w:tblStyle w:val="TableGrid"/>
        <w:tblW w:w="0" w:type="auto"/>
        <w:tblInd w:w="720" w:type="dxa"/>
        <w:tblLook w:val="04A0" w:firstRow="1" w:lastRow="0" w:firstColumn="1" w:lastColumn="0" w:noHBand="0" w:noVBand="1"/>
      </w:tblPr>
      <w:tblGrid>
        <w:gridCol w:w="4518"/>
        <w:gridCol w:w="4230"/>
      </w:tblGrid>
      <w:tr w:rsidR="008B7403" w:rsidTr="008B7403">
        <w:tc>
          <w:tcPr>
            <w:tcW w:w="4518" w:type="dxa"/>
          </w:tcPr>
          <w:p w:rsidR="008B7403" w:rsidRDefault="008B7403" w:rsidP="008B7403">
            <w:pPr>
              <w:pStyle w:val="TableHeading1"/>
            </w:pPr>
            <w:r>
              <w:t>Issue Raised</w:t>
            </w:r>
          </w:p>
        </w:tc>
        <w:tc>
          <w:tcPr>
            <w:tcW w:w="4230" w:type="dxa"/>
          </w:tcPr>
          <w:p w:rsidR="008B7403" w:rsidRDefault="008B7403" w:rsidP="008B7403">
            <w:pPr>
              <w:pStyle w:val="TableHeading1"/>
            </w:pPr>
            <w:r>
              <w:t>How To Address</w:t>
            </w:r>
          </w:p>
        </w:tc>
      </w:tr>
      <w:tr w:rsidR="008B7403" w:rsidTr="008B7403">
        <w:tc>
          <w:tcPr>
            <w:tcW w:w="4518" w:type="dxa"/>
          </w:tcPr>
          <w:p w:rsidR="008B7403" w:rsidRDefault="008B7403" w:rsidP="008B7403">
            <w:pPr>
              <w:pStyle w:val="TableBody"/>
            </w:pPr>
            <w:r>
              <w:t>Because the width of the table that shows the song isn’t fixed, whenever you change the musical quality that’s selected, the table moves/resizes, which is disorienting</w:t>
            </w:r>
          </w:p>
        </w:tc>
        <w:tc>
          <w:tcPr>
            <w:tcW w:w="4230" w:type="dxa"/>
          </w:tcPr>
          <w:p w:rsidR="008B7403" w:rsidRDefault="008B7403" w:rsidP="008B7403">
            <w:pPr>
              <w:pStyle w:val="TableBody"/>
            </w:pPr>
            <w:r>
              <w:t>S</w:t>
            </w:r>
            <w:r>
              <w:t>et the column width to a fixed width.</w:t>
            </w:r>
          </w:p>
        </w:tc>
      </w:tr>
      <w:tr w:rsidR="008B7403" w:rsidTr="008B7403">
        <w:tc>
          <w:tcPr>
            <w:tcW w:w="4518" w:type="dxa"/>
          </w:tcPr>
          <w:p w:rsidR="008B7403" w:rsidRDefault="008B7403" w:rsidP="008B7403">
            <w:pPr>
              <w:pStyle w:val="TableBody"/>
            </w:pPr>
            <w:r>
              <w:t xml:space="preserve">In the “story” panel showing narrative details about the economic data, </w:t>
            </w:r>
            <w:proofErr w:type="spellStart"/>
            <w:r>
              <w:t>Juancarlos</w:t>
            </w:r>
            <w:proofErr w:type="spellEnd"/>
            <w:r>
              <w:t xml:space="preserve"> noted that we’re including text about the Dow. He suggested instead that we add another line to the economic</w:t>
            </w:r>
            <w:r w:rsidR="00F77407">
              <w:t>s graph showing the Dow, and remove it from the story panel.</w:t>
            </w:r>
          </w:p>
        </w:tc>
        <w:tc>
          <w:tcPr>
            <w:tcW w:w="4230" w:type="dxa"/>
          </w:tcPr>
          <w:p w:rsidR="008B7403" w:rsidRDefault="008B7403" w:rsidP="00F77407">
            <w:pPr>
              <w:pStyle w:val="TableBody"/>
            </w:pPr>
            <w:r>
              <w:t xml:space="preserve">Rather than add economic data to the chart, we will remove specific references to the Dow in the story panel. </w:t>
            </w:r>
            <w:r w:rsidR="00F77407">
              <w:t xml:space="preserve">We do not want to overwhelm the user with economic details. We’re already showing the S&amp;P 500 index, and adding the Dow doesn’t add much information. Removing the references from the text makes the text more narrative. </w:t>
            </w:r>
          </w:p>
        </w:tc>
      </w:tr>
      <w:tr w:rsidR="008B7403" w:rsidTr="008B7403">
        <w:tc>
          <w:tcPr>
            <w:tcW w:w="4518" w:type="dxa"/>
          </w:tcPr>
          <w:p w:rsidR="008B7403" w:rsidRDefault="00F77407" w:rsidP="008B7403">
            <w:pPr>
              <w:pStyle w:val="TableBody"/>
            </w:pPr>
            <w:r>
              <w:t xml:space="preserve">The issue was jointly raised as to how we would indicate that the bars on the left that show musical attributes can be clicked to show song detail sorted by that attribute. </w:t>
            </w:r>
          </w:p>
        </w:tc>
        <w:tc>
          <w:tcPr>
            <w:tcW w:w="4230" w:type="dxa"/>
          </w:tcPr>
          <w:p w:rsidR="008B7403" w:rsidRDefault="00F77407" w:rsidP="008B7403">
            <w:pPr>
              <w:pStyle w:val="TableBody"/>
            </w:pPr>
            <w:r>
              <w:t>We will either use tooltips, provide an “About” or similar section that describes details like this in a pop-up, or provide brief notes somewhere on the diagram describing how to use it.</w:t>
            </w:r>
          </w:p>
        </w:tc>
      </w:tr>
      <w:tr w:rsidR="00F77407" w:rsidTr="00D07943">
        <w:tc>
          <w:tcPr>
            <w:tcW w:w="4518" w:type="dxa"/>
          </w:tcPr>
          <w:p w:rsidR="00F77407" w:rsidRDefault="00F77407" w:rsidP="00D07943">
            <w:pPr>
              <w:pStyle w:val="TableBody"/>
            </w:pPr>
            <w:r>
              <w:t>In the section showing the lyrics circles, there is too much space below the circles. Perhaps we should use star coordinate charts, or consider using more categories to fill it up.</w:t>
            </w:r>
          </w:p>
        </w:tc>
        <w:tc>
          <w:tcPr>
            <w:tcW w:w="4230" w:type="dxa"/>
          </w:tcPr>
          <w:p w:rsidR="00F77407" w:rsidRDefault="00F77407" w:rsidP="00D07943">
            <w:pPr>
              <w:pStyle w:val="TableBody"/>
            </w:pPr>
            <w:r>
              <w:t xml:space="preserve">Investigate star coordinate charts. Also, see if adding a word cloud for each category is feasible, showing the words that comprise that category. </w:t>
            </w:r>
          </w:p>
        </w:tc>
      </w:tr>
      <w:tr w:rsidR="008B7403" w:rsidTr="008B7403">
        <w:tc>
          <w:tcPr>
            <w:tcW w:w="4518" w:type="dxa"/>
          </w:tcPr>
          <w:p w:rsidR="008B7403" w:rsidRDefault="00F77407" w:rsidP="008B7403">
            <w:pPr>
              <w:pStyle w:val="TableBody"/>
            </w:pPr>
            <w:proofErr w:type="spellStart"/>
            <w:r>
              <w:t>Juancarlos</w:t>
            </w:r>
            <w:proofErr w:type="spellEnd"/>
            <w:r>
              <w:t xml:space="preserve"> wondered whether the choice of colors for the lyrics circles was supposed to be meaningful (yellow for positive, blue for negative). </w:t>
            </w:r>
          </w:p>
        </w:tc>
        <w:tc>
          <w:tcPr>
            <w:tcW w:w="4230" w:type="dxa"/>
          </w:tcPr>
          <w:p w:rsidR="008B7403" w:rsidRDefault="00F77407" w:rsidP="00F77407">
            <w:pPr>
              <w:pStyle w:val="TableBody"/>
            </w:pPr>
            <w:r>
              <w:t xml:space="preserve">We will look at different colors. The colors serve mainly as decoration here; the data is encoded by the size of the circle.  </w:t>
            </w:r>
            <w:r w:rsidR="00FE40F4">
              <w:t xml:space="preserve">The colors (in the example shown) merely distinguish between two sets of positive/negative categories. </w:t>
            </w:r>
          </w:p>
        </w:tc>
      </w:tr>
    </w:tbl>
    <w:p w:rsidR="00FE40F4" w:rsidRDefault="00FE40F4" w:rsidP="00FE40F4">
      <w:pPr>
        <w:pStyle w:val="ListBullet"/>
        <w:numPr>
          <w:ilvl w:val="0"/>
          <w:numId w:val="0"/>
        </w:numPr>
        <w:ind w:left="720" w:hanging="360"/>
      </w:pPr>
    </w:p>
    <w:p w:rsidR="00BC31A6" w:rsidRDefault="00FE40F4" w:rsidP="00FE40F4">
      <w:pPr>
        <w:pStyle w:val="BodyText"/>
      </w:pPr>
      <w:r>
        <w:t xml:space="preserve">We thought the feedback was fair and reasonable, and was in line with directions we were already contemplating. </w:t>
      </w:r>
      <w:bookmarkStart w:id="0" w:name="_GoBack"/>
      <w:bookmarkEnd w:id="0"/>
    </w:p>
    <w:sectPr w:rsidR="00BC31A6" w:rsidSect="00BC31A6">
      <w:footerReference w:type="default" r:id="rId8"/>
      <w:footerReference w:type="first" r:id="rId9"/>
      <w:footnotePr>
        <w:pos w:val="beneathText"/>
      </w:footnotePr>
      <w:pgSz w:w="12240" w:h="15840"/>
      <w:pgMar w:top="1440" w:right="1440" w:bottom="1440" w:left="1440" w:header="720" w:footer="875"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C91" w:rsidRDefault="006F4C91" w:rsidP="002C6F66">
      <w:r>
        <w:separator/>
      </w:r>
    </w:p>
  </w:endnote>
  <w:endnote w:type="continuationSeparator" w:id="0">
    <w:p w:rsidR="006F4C91" w:rsidRDefault="006F4C91" w:rsidP="002C6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StarSymbol">
    <w:altName w:val="Arial Unicode MS"/>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venir 55 Roman">
    <w:altName w:val="Times New Roman"/>
    <w:charset w:val="00"/>
    <w:family w:val="auto"/>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6080427"/>
      <w:docPartObj>
        <w:docPartGallery w:val="Page Numbers (Bottom of Page)"/>
        <w:docPartUnique/>
      </w:docPartObj>
    </w:sdtPr>
    <w:sdtEndPr>
      <w:rPr>
        <w:noProof/>
      </w:rPr>
    </w:sdtEndPr>
    <w:sdtContent>
      <w:p w:rsidR="00BC31A6" w:rsidRDefault="00BC31A6">
        <w:pPr>
          <w:pStyle w:val="Footer"/>
          <w:jc w:val="right"/>
        </w:pPr>
        <w:r>
          <w:fldChar w:fldCharType="begin"/>
        </w:r>
        <w:r>
          <w:instrText xml:space="preserve"> PAGE   \* MERGEFORMAT </w:instrText>
        </w:r>
        <w:r>
          <w:fldChar w:fldCharType="separate"/>
        </w:r>
        <w:r w:rsidR="00FE40F4">
          <w:rPr>
            <w:noProof/>
          </w:rPr>
          <w:t>1</w:t>
        </w:r>
        <w:r>
          <w:rPr>
            <w:noProof/>
          </w:rPr>
          <w:fldChar w:fldCharType="end"/>
        </w:r>
      </w:p>
    </w:sdtContent>
  </w:sdt>
  <w:p w:rsidR="00B33953" w:rsidRPr="00F02E49" w:rsidRDefault="00B33953">
    <w:pPr>
      <w:pStyle w:val="Footer"/>
      <w:rPr>
        <w:color w:val="8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E49" w:rsidRPr="0071521F" w:rsidRDefault="00F02E49" w:rsidP="0013732D">
    <w:pPr>
      <w:pStyle w:val="Footer"/>
      <w:rPr>
        <w:color w:val="800000"/>
      </w:rPr>
    </w:pPr>
    <w:r>
      <w:rPr>
        <w:i/>
      </w:rPr>
      <w:tab/>
    </w:r>
    <w:r>
      <w:rPr>
        <w:i/>
      </w:rPr>
      <w:tab/>
    </w:r>
    <w:r w:rsidRPr="007B1968">
      <w:t xml:space="preserve">Page </w:t>
    </w:r>
    <w:r>
      <w:fldChar w:fldCharType="begin"/>
    </w:r>
    <w:r>
      <w:instrText xml:space="preserve"> PAGE </w:instrText>
    </w:r>
    <w:r>
      <w:fldChar w:fldCharType="separate"/>
    </w:r>
    <w:r w:rsidR="00BC31A6">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C91" w:rsidRDefault="006F4C91" w:rsidP="002C6F66">
      <w:r>
        <w:separator/>
      </w:r>
    </w:p>
  </w:footnote>
  <w:footnote w:type="continuationSeparator" w:id="0">
    <w:p w:rsidR="006F4C91" w:rsidRDefault="006F4C91" w:rsidP="002C6F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41016BE"/>
    <w:lvl w:ilvl="0">
      <w:start w:val="1"/>
      <w:numFmt w:val="decimal"/>
      <w:lvlText w:val="%1."/>
      <w:lvlJc w:val="left"/>
      <w:pPr>
        <w:tabs>
          <w:tab w:val="num" w:pos="1800"/>
        </w:tabs>
        <w:ind w:left="1800" w:hanging="360"/>
      </w:pPr>
    </w:lvl>
  </w:abstractNum>
  <w:abstractNum w:abstractNumId="1">
    <w:nsid w:val="FFFFFF7D"/>
    <w:multiLevelType w:val="singleLevel"/>
    <w:tmpl w:val="0C742192"/>
    <w:lvl w:ilvl="0">
      <w:start w:val="1"/>
      <w:numFmt w:val="decimal"/>
      <w:lvlText w:val="%1."/>
      <w:lvlJc w:val="left"/>
      <w:pPr>
        <w:tabs>
          <w:tab w:val="num" w:pos="1440"/>
        </w:tabs>
        <w:ind w:left="1440" w:hanging="360"/>
      </w:pPr>
    </w:lvl>
  </w:abstractNum>
  <w:abstractNum w:abstractNumId="2">
    <w:nsid w:val="FFFFFF7E"/>
    <w:multiLevelType w:val="singleLevel"/>
    <w:tmpl w:val="649662F8"/>
    <w:lvl w:ilvl="0">
      <w:start w:val="1"/>
      <w:numFmt w:val="decimal"/>
      <w:lvlText w:val="%1."/>
      <w:lvlJc w:val="left"/>
      <w:pPr>
        <w:tabs>
          <w:tab w:val="num" w:pos="1080"/>
        </w:tabs>
        <w:ind w:left="1080" w:hanging="360"/>
      </w:pPr>
    </w:lvl>
  </w:abstractNum>
  <w:abstractNum w:abstractNumId="3">
    <w:nsid w:val="FFFFFF7F"/>
    <w:multiLevelType w:val="singleLevel"/>
    <w:tmpl w:val="FA146DD6"/>
    <w:lvl w:ilvl="0">
      <w:start w:val="1"/>
      <w:numFmt w:val="decimal"/>
      <w:lvlText w:val="%1."/>
      <w:lvlJc w:val="left"/>
      <w:pPr>
        <w:tabs>
          <w:tab w:val="num" w:pos="720"/>
        </w:tabs>
        <w:ind w:left="720" w:hanging="360"/>
      </w:pPr>
    </w:lvl>
  </w:abstractNum>
  <w:abstractNum w:abstractNumId="4">
    <w:nsid w:val="FFFFFF80"/>
    <w:multiLevelType w:val="singleLevel"/>
    <w:tmpl w:val="F49A3BC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0CCE44"/>
    <w:lvl w:ilvl="0">
      <w:start w:val="1"/>
      <w:numFmt w:val="bullet"/>
      <w:lvlText w:val=""/>
      <w:lvlJc w:val="left"/>
      <w:pPr>
        <w:tabs>
          <w:tab w:val="num" w:pos="1440"/>
        </w:tabs>
        <w:ind w:left="1440" w:hanging="360"/>
      </w:pPr>
      <w:rPr>
        <w:rFonts w:ascii="Symbol" w:hAnsi="Symbol" w:hint="default"/>
      </w:rPr>
    </w:lvl>
  </w:abstractNum>
  <w:abstractNum w:abstractNumId="6">
    <w:nsid w:val="FFFFFF83"/>
    <w:multiLevelType w:val="singleLevel"/>
    <w:tmpl w:val="F3047DEC"/>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DE9CC3AE"/>
    <w:lvl w:ilvl="0">
      <w:start w:val="1"/>
      <w:numFmt w:val="decimal"/>
      <w:lvlText w:val="%1."/>
      <w:lvlJc w:val="left"/>
      <w:pPr>
        <w:tabs>
          <w:tab w:val="num" w:pos="360"/>
        </w:tabs>
        <w:ind w:left="360" w:hanging="360"/>
      </w:pPr>
    </w:lvl>
  </w:abstractNum>
  <w:abstractNum w:abstractNumId="8">
    <w:nsid w:val="030347DA"/>
    <w:multiLevelType w:val="hybridMultilevel"/>
    <w:tmpl w:val="910C0792"/>
    <w:lvl w:ilvl="0" w:tplc="04090001">
      <w:start w:val="1"/>
      <w:numFmt w:val="bullet"/>
      <w:lvlText w:val=""/>
      <w:lvlJc w:val="left"/>
      <w:pPr>
        <w:tabs>
          <w:tab w:val="num" w:pos="360"/>
        </w:tabs>
        <w:ind w:left="360" w:hanging="360"/>
      </w:pPr>
      <w:rPr>
        <w:rFonts w:ascii="Symbol" w:hAnsi="Symbol" w:hint="default"/>
      </w:rPr>
    </w:lvl>
    <w:lvl w:ilvl="1" w:tplc="E2289D14">
      <w:start w:val="1"/>
      <w:numFmt w:val="bullet"/>
      <w:pStyle w:val="Bullet1"/>
      <w:lvlText w:val=""/>
      <w:lvlJc w:val="left"/>
      <w:pPr>
        <w:tabs>
          <w:tab w:val="num" w:pos="1440"/>
        </w:tabs>
        <w:ind w:left="1440" w:hanging="360"/>
      </w:pPr>
      <w:rPr>
        <w:rFonts w:ascii="Wingdings" w:hAnsi="Wingdings" w:hint="default"/>
      </w:rPr>
    </w:lvl>
    <w:lvl w:ilvl="2" w:tplc="422E3A6A">
      <w:start w:val="1"/>
      <w:numFmt w:val="bullet"/>
      <w:pStyle w:val="Bullet4square"/>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5217683"/>
    <w:multiLevelType w:val="multilevel"/>
    <w:tmpl w:val="B4F83334"/>
    <w:lvl w:ilvl="0">
      <w:start w:val="1"/>
      <w:numFmt w:val="decimal"/>
      <w:lvlText w:val="%1."/>
      <w:lvlJc w:val="left"/>
      <w:pPr>
        <w:ind w:left="36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0">
    <w:nsid w:val="05251895"/>
    <w:multiLevelType w:val="hybridMultilevel"/>
    <w:tmpl w:val="D9C059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CF7EE0"/>
    <w:multiLevelType w:val="hybridMultilevel"/>
    <w:tmpl w:val="724A231C"/>
    <w:lvl w:ilvl="0" w:tplc="E2C07FFC">
      <w:start w:val="1"/>
      <w:numFmt w:val="bullet"/>
      <w:lvlText w:val=""/>
      <w:lvlJc w:val="left"/>
      <w:pPr>
        <w:tabs>
          <w:tab w:val="num" w:pos="1080"/>
        </w:tabs>
        <w:ind w:left="1080" w:hanging="360"/>
      </w:pPr>
      <w:rPr>
        <w:rFonts w:ascii="Wingdings" w:hAnsi="Wingdings" w:hint="default"/>
      </w:rPr>
    </w:lvl>
    <w:lvl w:ilvl="1" w:tplc="5016CAD4">
      <w:start w:val="1"/>
      <w:numFmt w:val="bullet"/>
      <w:pStyle w:val="BulletIndented"/>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0C6D66F8"/>
    <w:multiLevelType w:val="hybridMultilevel"/>
    <w:tmpl w:val="9D7AEEA6"/>
    <w:lvl w:ilvl="0" w:tplc="04090001">
      <w:start w:val="1"/>
      <w:numFmt w:val="bullet"/>
      <w:lvlText w:val=""/>
      <w:lvlJc w:val="left"/>
      <w:pPr>
        <w:tabs>
          <w:tab w:val="num" w:pos="360"/>
        </w:tabs>
        <w:ind w:left="360" w:hanging="360"/>
      </w:pPr>
      <w:rPr>
        <w:rFonts w:ascii="Symbol" w:hAnsi="Symbol" w:hint="default"/>
      </w:rPr>
    </w:lvl>
    <w:lvl w:ilvl="1" w:tplc="FCFC1252">
      <w:start w:val="1"/>
      <w:numFmt w:val="bullet"/>
      <w:lvlText w:val=""/>
      <w:lvlJc w:val="left"/>
      <w:pPr>
        <w:tabs>
          <w:tab w:val="num" w:pos="1440"/>
        </w:tabs>
        <w:ind w:left="1440" w:hanging="360"/>
      </w:pPr>
      <w:rPr>
        <w:rFonts w:ascii="Wingdings" w:hAnsi="Wingdings" w:hint="default"/>
      </w:rPr>
    </w:lvl>
    <w:lvl w:ilvl="2" w:tplc="121891E8">
      <w:start w:val="1"/>
      <w:numFmt w:val="bullet"/>
      <w:pStyle w:val="Bullet2Do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642A37"/>
    <w:multiLevelType w:val="hybridMultilevel"/>
    <w:tmpl w:val="916E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E20872"/>
    <w:multiLevelType w:val="hybridMultilevel"/>
    <w:tmpl w:val="4F3E8834"/>
    <w:lvl w:ilvl="0" w:tplc="BB9CD8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22237B"/>
    <w:multiLevelType w:val="hybridMultilevel"/>
    <w:tmpl w:val="EFD424D2"/>
    <w:lvl w:ilvl="0" w:tplc="CB2ABA06">
      <w:start w:val="1"/>
      <w:numFmt w:val="decimal"/>
      <w:pStyle w:val="TableNumber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7D61DC"/>
    <w:multiLevelType w:val="hybridMultilevel"/>
    <w:tmpl w:val="65DC0B02"/>
    <w:lvl w:ilvl="0" w:tplc="8ABA9C16">
      <w:start w:val="1"/>
      <w:numFmt w:val="decimal"/>
      <w:pStyle w:val="Number2"/>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A4D3716"/>
    <w:multiLevelType w:val="hybridMultilevel"/>
    <w:tmpl w:val="F60A7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A17300"/>
    <w:multiLevelType w:val="hybridMultilevel"/>
    <w:tmpl w:val="CD70BD7A"/>
    <w:lvl w:ilvl="0" w:tplc="4AD42D00">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AC90EC7"/>
    <w:multiLevelType w:val="hybridMultilevel"/>
    <w:tmpl w:val="23363946"/>
    <w:lvl w:ilvl="0" w:tplc="EF88B2F6">
      <w:numFmt w:val="bullet"/>
      <w:pStyle w:val="TableBullet1"/>
      <w:lvlText w:val="-"/>
      <w:lvlJc w:val="left"/>
      <w:pPr>
        <w:ind w:left="750" w:hanging="360"/>
      </w:pPr>
      <w:rPr>
        <w:rFonts w:ascii="Arial" w:eastAsia="Times New Roman" w:hAnsi="Arial" w:cs="Aria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2B050ADF"/>
    <w:multiLevelType w:val="hybridMultilevel"/>
    <w:tmpl w:val="83FA9F1E"/>
    <w:lvl w:ilvl="0" w:tplc="CA9AF1AE">
      <w:start w:val="1"/>
      <w:numFmt w:val="bullet"/>
      <w:pStyle w:val="ListBullet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044D64"/>
    <w:multiLevelType w:val="hybridMultilevel"/>
    <w:tmpl w:val="71AA0DFA"/>
    <w:lvl w:ilvl="0" w:tplc="BD1ED9E8">
      <w:start w:val="1"/>
      <w:numFmt w:val="decimal"/>
      <w:pStyle w:val="Number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ED5158"/>
    <w:multiLevelType w:val="multilevel"/>
    <w:tmpl w:val="CF6AA614"/>
    <w:styleLink w:val="Headings"/>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none"/>
      <w:pStyle w:val="Heading5"/>
      <w:lvlText w:val=""/>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3">
    <w:nsid w:val="3A410E99"/>
    <w:multiLevelType w:val="multilevel"/>
    <w:tmpl w:val="5322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4E7D64"/>
    <w:multiLevelType w:val="hybridMultilevel"/>
    <w:tmpl w:val="6B0AE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B03CF6"/>
    <w:multiLevelType w:val="hybridMultilevel"/>
    <w:tmpl w:val="E650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803633"/>
    <w:multiLevelType w:val="multilevel"/>
    <w:tmpl w:val="C60C56DC"/>
    <w:lvl w:ilvl="0">
      <w:start w:val="1"/>
      <w:numFmt w:val="decimal"/>
      <w:pStyle w:val="New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3E7D7997"/>
    <w:multiLevelType w:val="multilevel"/>
    <w:tmpl w:val="AE7E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EA3A80"/>
    <w:multiLevelType w:val="hybridMultilevel"/>
    <w:tmpl w:val="B960523C"/>
    <w:lvl w:ilvl="0" w:tplc="386019E2">
      <w:start w:val="1"/>
      <w:numFmt w:val="bullet"/>
      <w:pStyle w:val="Simplebullets"/>
      <w:lvlText w:val=""/>
      <w:lvlJc w:val="left"/>
      <w:pPr>
        <w:tabs>
          <w:tab w:val="num" w:pos="360"/>
        </w:tabs>
        <w:ind w:left="360" w:hanging="360"/>
      </w:pPr>
      <w:rPr>
        <w:rFonts w:ascii="Symbol" w:hAnsi="Symbol" w:hint="default"/>
      </w:rPr>
    </w:lvl>
    <w:lvl w:ilvl="1" w:tplc="199E0AE2">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60F7534"/>
    <w:multiLevelType w:val="hybridMultilevel"/>
    <w:tmpl w:val="8F88F528"/>
    <w:lvl w:ilvl="0" w:tplc="D3086CE8">
      <w:start w:val="1"/>
      <w:numFmt w:val="bullet"/>
      <w:pStyle w:val="Bullet"/>
      <w:lvlText w:val=""/>
      <w:lvlJc w:val="left"/>
      <w:pPr>
        <w:tabs>
          <w:tab w:val="num" w:pos="1080"/>
        </w:tabs>
        <w:ind w:left="1080" w:hanging="360"/>
      </w:pPr>
      <w:rPr>
        <w:rFonts w:ascii="Wingdings" w:hAnsi="Wingdings" w:hint="default"/>
      </w:rPr>
    </w:lvl>
    <w:lvl w:ilvl="1" w:tplc="04090003">
      <w:start w:val="1"/>
      <w:numFmt w:val="bullet"/>
      <w:lvlText w:val=""/>
      <w:lvlJc w:val="left"/>
      <w:pPr>
        <w:tabs>
          <w:tab w:val="num" w:pos="1800"/>
        </w:tabs>
        <w:ind w:left="1800" w:hanging="360"/>
      </w:pPr>
      <w:rPr>
        <w:rFonts w:ascii="Wingdings" w:hAnsi="Wingdings" w:hint="default"/>
      </w:rPr>
    </w:lvl>
    <w:lvl w:ilvl="2" w:tplc="E7C892AC"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49E937F6"/>
    <w:multiLevelType w:val="hybridMultilevel"/>
    <w:tmpl w:val="3716C7CC"/>
    <w:lvl w:ilvl="0" w:tplc="6966FE98">
      <w:start w:val="1"/>
      <w:numFmt w:val="decimal"/>
      <w:pStyle w:val="ListParagraph"/>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CC576B3"/>
    <w:multiLevelType w:val="multilevel"/>
    <w:tmpl w:val="24647CCC"/>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2">
    <w:nsid w:val="53397E2F"/>
    <w:multiLevelType w:val="hybridMultilevel"/>
    <w:tmpl w:val="4704B5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6659A0"/>
    <w:multiLevelType w:val="multilevel"/>
    <w:tmpl w:val="A45043E4"/>
    <w:styleLink w:val="Number3"/>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720" w:hanging="720"/>
      </w:pPr>
      <w:rPr>
        <w:rFonts w:ascii="Arial Narrow" w:hAnsi="Arial Narrow" w:hint="default"/>
        <w:b/>
        <w:i w:val="0"/>
        <w:color w:val="999999"/>
        <w:sz w:val="28"/>
      </w:rPr>
    </w:lvl>
    <w:lvl w:ilvl="2">
      <w:start w:val="1"/>
      <w:numFmt w:val="decimal"/>
      <w:lvlText w:val="%1.%2.%3"/>
      <w:lvlJc w:val="left"/>
      <w:pPr>
        <w:tabs>
          <w:tab w:val="num" w:pos="1080"/>
        </w:tabs>
        <w:ind w:left="720" w:hanging="720"/>
      </w:pPr>
      <w:rPr>
        <w:rFonts w:ascii="Arial Narrow" w:hAnsi="Arial Narrow" w:hint="default"/>
        <w:b/>
        <w:sz w:val="28"/>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766970F0"/>
    <w:multiLevelType w:val="hybridMultilevel"/>
    <w:tmpl w:val="7AB056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6"/>
  </w:num>
  <w:num w:numId="3">
    <w:abstractNumId w:val="9"/>
  </w:num>
  <w:num w:numId="4">
    <w:abstractNumId w:val="29"/>
  </w:num>
  <w:num w:numId="5">
    <w:abstractNumId w:val="11"/>
  </w:num>
  <w:num w:numId="6">
    <w:abstractNumId w:val="12"/>
  </w:num>
  <w:num w:numId="7">
    <w:abstractNumId w:val="8"/>
  </w:num>
  <w:num w:numId="8">
    <w:abstractNumId w:val="33"/>
  </w:num>
  <w:num w:numId="9">
    <w:abstractNumId w:val="16"/>
  </w:num>
  <w:num w:numId="10">
    <w:abstractNumId w:val="21"/>
  </w:num>
  <w:num w:numId="11">
    <w:abstractNumId w:val="15"/>
  </w:num>
  <w:num w:numId="12">
    <w:abstractNumId w:val="19"/>
  </w:num>
  <w:num w:numId="13">
    <w:abstractNumId w:val="28"/>
  </w:num>
  <w:num w:numId="14">
    <w:abstractNumId w:val="18"/>
  </w:num>
  <w:num w:numId="15">
    <w:abstractNumId w:val="27"/>
  </w:num>
  <w:num w:numId="16">
    <w:abstractNumId w:val="23"/>
  </w:num>
  <w:num w:numId="17">
    <w:abstractNumId w:val="17"/>
  </w:num>
  <w:num w:numId="18">
    <w:abstractNumId w:val="10"/>
  </w:num>
  <w:num w:numId="19">
    <w:abstractNumId w:val="24"/>
  </w:num>
  <w:num w:numId="20">
    <w:abstractNumId w:val="34"/>
  </w:num>
  <w:num w:numId="21">
    <w:abstractNumId w:val="32"/>
  </w:num>
  <w:num w:numId="22">
    <w:abstractNumId w:val="25"/>
  </w:num>
  <w:num w:numId="23">
    <w:abstractNumId w:val="13"/>
  </w:num>
  <w:num w:numId="24">
    <w:abstractNumId w:val="9"/>
  </w:num>
  <w:num w:numId="25">
    <w:abstractNumId w:val="31"/>
  </w:num>
  <w:num w:numId="26">
    <w:abstractNumId w:val="31"/>
  </w:num>
  <w:num w:numId="27">
    <w:abstractNumId w:val="9"/>
  </w:num>
  <w:num w:numId="28">
    <w:abstractNumId w:val="22"/>
  </w:num>
  <w:num w:numId="29">
    <w:abstractNumId w:val="30"/>
  </w:num>
  <w:num w:numId="30">
    <w:abstractNumId w:val="30"/>
  </w:num>
  <w:num w:numId="31">
    <w:abstractNumId w:val="14"/>
  </w:num>
  <w:num w:numId="32">
    <w:abstractNumId w:val="20"/>
  </w:num>
  <w:num w:numId="33">
    <w:abstractNumId w:val="6"/>
  </w:num>
  <w:num w:numId="34">
    <w:abstractNumId w:val="5"/>
  </w:num>
  <w:num w:numId="35">
    <w:abstractNumId w:val="4"/>
  </w:num>
  <w:num w:numId="36">
    <w:abstractNumId w:val="7"/>
  </w:num>
  <w:num w:numId="37">
    <w:abstractNumId w:val="3"/>
  </w:num>
  <w:num w:numId="38">
    <w:abstractNumId w:val="2"/>
  </w:num>
  <w:num w:numId="39">
    <w:abstractNumId w:val="1"/>
  </w:num>
  <w:num w:numId="40">
    <w:abstractNumId w:val="0"/>
  </w:num>
  <w:num w:numId="41">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9"/>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8B7403"/>
    <w:rsid w:val="00002E60"/>
    <w:rsid w:val="000063A7"/>
    <w:rsid w:val="000071E8"/>
    <w:rsid w:val="000072B9"/>
    <w:rsid w:val="000074F3"/>
    <w:rsid w:val="00011AB5"/>
    <w:rsid w:val="00013005"/>
    <w:rsid w:val="00020320"/>
    <w:rsid w:val="00020690"/>
    <w:rsid w:val="00020C1F"/>
    <w:rsid w:val="000235B8"/>
    <w:rsid w:val="00024631"/>
    <w:rsid w:val="00026BDB"/>
    <w:rsid w:val="0003011B"/>
    <w:rsid w:val="00033125"/>
    <w:rsid w:val="000346CB"/>
    <w:rsid w:val="00034F08"/>
    <w:rsid w:val="00036B02"/>
    <w:rsid w:val="00040678"/>
    <w:rsid w:val="00044181"/>
    <w:rsid w:val="00046329"/>
    <w:rsid w:val="000463CE"/>
    <w:rsid w:val="00046DF3"/>
    <w:rsid w:val="00053734"/>
    <w:rsid w:val="000545BD"/>
    <w:rsid w:val="000575DC"/>
    <w:rsid w:val="00057601"/>
    <w:rsid w:val="00057651"/>
    <w:rsid w:val="00060CDA"/>
    <w:rsid w:val="00061271"/>
    <w:rsid w:val="00062C64"/>
    <w:rsid w:val="00062D42"/>
    <w:rsid w:val="0006450F"/>
    <w:rsid w:val="00065FEC"/>
    <w:rsid w:val="00073FB9"/>
    <w:rsid w:val="00074B9A"/>
    <w:rsid w:val="00075A12"/>
    <w:rsid w:val="00075BF2"/>
    <w:rsid w:val="000815CE"/>
    <w:rsid w:val="00084FA1"/>
    <w:rsid w:val="000910B5"/>
    <w:rsid w:val="00093292"/>
    <w:rsid w:val="00094487"/>
    <w:rsid w:val="000946EF"/>
    <w:rsid w:val="00094771"/>
    <w:rsid w:val="0009573B"/>
    <w:rsid w:val="00096029"/>
    <w:rsid w:val="00097E9E"/>
    <w:rsid w:val="000A02BF"/>
    <w:rsid w:val="000A1A9D"/>
    <w:rsid w:val="000A3096"/>
    <w:rsid w:val="000A3F1D"/>
    <w:rsid w:val="000A4004"/>
    <w:rsid w:val="000A4128"/>
    <w:rsid w:val="000A6BF7"/>
    <w:rsid w:val="000B0AB0"/>
    <w:rsid w:val="000B3267"/>
    <w:rsid w:val="000B3A1F"/>
    <w:rsid w:val="000B4C16"/>
    <w:rsid w:val="000C0964"/>
    <w:rsid w:val="000C1613"/>
    <w:rsid w:val="000C397E"/>
    <w:rsid w:val="000C508A"/>
    <w:rsid w:val="000C5FBA"/>
    <w:rsid w:val="000D19DA"/>
    <w:rsid w:val="000D2BCA"/>
    <w:rsid w:val="000D4529"/>
    <w:rsid w:val="000D58DE"/>
    <w:rsid w:val="000D5F1F"/>
    <w:rsid w:val="000E0639"/>
    <w:rsid w:val="000E0D7D"/>
    <w:rsid w:val="000E3300"/>
    <w:rsid w:val="000E4282"/>
    <w:rsid w:val="000E66D0"/>
    <w:rsid w:val="000E6D59"/>
    <w:rsid w:val="000E745A"/>
    <w:rsid w:val="000E795C"/>
    <w:rsid w:val="000E7A2A"/>
    <w:rsid w:val="000F0571"/>
    <w:rsid w:val="000F36EE"/>
    <w:rsid w:val="000F3F25"/>
    <w:rsid w:val="0010276D"/>
    <w:rsid w:val="001041AF"/>
    <w:rsid w:val="00105620"/>
    <w:rsid w:val="001066D6"/>
    <w:rsid w:val="00106A66"/>
    <w:rsid w:val="001072E7"/>
    <w:rsid w:val="00107581"/>
    <w:rsid w:val="00107654"/>
    <w:rsid w:val="001076D5"/>
    <w:rsid w:val="00107934"/>
    <w:rsid w:val="00110B73"/>
    <w:rsid w:val="00111379"/>
    <w:rsid w:val="001120F8"/>
    <w:rsid w:val="001137A9"/>
    <w:rsid w:val="0011408F"/>
    <w:rsid w:val="00115347"/>
    <w:rsid w:val="001164C9"/>
    <w:rsid w:val="00120690"/>
    <w:rsid w:val="00122BDF"/>
    <w:rsid w:val="00133469"/>
    <w:rsid w:val="0013732D"/>
    <w:rsid w:val="001445F4"/>
    <w:rsid w:val="00146F1D"/>
    <w:rsid w:val="0015128A"/>
    <w:rsid w:val="0015456E"/>
    <w:rsid w:val="00155D8B"/>
    <w:rsid w:val="00157B86"/>
    <w:rsid w:val="00160913"/>
    <w:rsid w:val="0016095B"/>
    <w:rsid w:val="00161C89"/>
    <w:rsid w:val="001636C1"/>
    <w:rsid w:val="0016433F"/>
    <w:rsid w:val="0016790C"/>
    <w:rsid w:val="00167F26"/>
    <w:rsid w:val="0017065E"/>
    <w:rsid w:val="001707C2"/>
    <w:rsid w:val="00171AE8"/>
    <w:rsid w:val="00171BCE"/>
    <w:rsid w:val="00175625"/>
    <w:rsid w:val="0017594C"/>
    <w:rsid w:val="00176461"/>
    <w:rsid w:val="001810BE"/>
    <w:rsid w:val="00181B6E"/>
    <w:rsid w:val="001855BC"/>
    <w:rsid w:val="00185B78"/>
    <w:rsid w:val="0018635E"/>
    <w:rsid w:val="00186A01"/>
    <w:rsid w:val="001871FD"/>
    <w:rsid w:val="001937A9"/>
    <w:rsid w:val="001A14B3"/>
    <w:rsid w:val="001A3001"/>
    <w:rsid w:val="001A3E5C"/>
    <w:rsid w:val="001A4F14"/>
    <w:rsid w:val="001A4FCD"/>
    <w:rsid w:val="001A649D"/>
    <w:rsid w:val="001A6B53"/>
    <w:rsid w:val="001B437C"/>
    <w:rsid w:val="001B64EF"/>
    <w:rsid w:val="001C034E"/>
    <w:rsid w:val="001C0C92"/>
    <w:rsid w:val="001C1D59"/>
    <w:rsid w:val="001C5071"/>
    <w:rsid w:val="001C73BB"/>
    <w:rsid w:val="001D1D77"/>
    <w:rsid w:val="001D28F5"/>
    <w:rsid w:val="001D4151"/>
    <w:rsid w:val="001D51A8"/>
    <w:rsid w:val="001D5A4C"/>
    <w:rsid w:val="001D5B98"/>
    <w:rsid w:val="001D5E26"/>
    <w:rsid w:val="001D6122"/>
    <w:rsid w:val="001D680A"/>
    <w:rsid w:val="001E03AB"/>
    <w:rsid w:val="001E072C"/>
    <w:rsid w:val="001E32E2"/>
    <w:rsid w:val="001E45EE"/>
    <w:rsid w:val="001E4A73"/>
    <w:rsid w:val="001E505B"/>
    <w:rsid w:val="001E5490"/>
    <w:rsid w:val="001E68F9"/>
    <w:rsid w:val="001F0068"/>
    <w:rsid w:val="001F0945"/>
    <w:rsid w:val="001F0F74"/>
    <w:rsid w:val="001F3071"/>
    <w:rsid w:val="001F448B"/>
    <w:rsid w:val="001F6642"/>
    <w:rsid w:val="002023CC"/>
    <w:rsid w:val="00205129"/>
    <w:rsid w:val="0021012A"/>
    <w:rsid w:val="00210D8E"/>
    <w:rsid w:val="00210FED"/>
    <w:rsid w:val="002126B9"/>
    <w:rsid w:val="002159C9"/>
    <w:rsid w:val="00217C0B"/>
    <w:rsid w:val="00217F99"/>
    <w:rsid w:val="00220C2E"/>
    <w:rsid w:val="00220E01"/>
    <w:rsid w:val="002230FC"/>
    <w:rsid w:val="0022430D"/>
    <w:rsid w:val="0023261B"/>
    <w:rsid w:val="0023453F"/>
    <w:rsid w:val="00234BDB"/>
    <w:rsid w:val="00237296"/>
    <w:rsid w:val="00240192"/>
    <w:rsid w:val="002425E3"/>
    <w:rsid w:val="00243BCA"/>
    <w:rsid w:val="00246C9E"/>
    <w:rsid w:val="00253E14"/>
    <w:rsid w:val="0025649F"/>
    <w:rsid w:val="00257835"/>
    <w:rsid w:val="002615F4"/>
    <w:rsid w:val="00261D16"/>
    <w:rsid w:val="00271C47"/>
    <w:rsid w:val="00272719"/>
    <w:rsid w:val="00273359"/>
    <w:rsid w:val="002760BE"/>
    <w:rsid w:val="00276F0E"/>
    <w:rsid w:val="00281B55"/>
    <w:rsid w:val="00286B44"/>
    <w:rsid w:val="002905F9"/>
    <w:rsid w:val="00291697"/>
    <w:rsid w:val="0029406E"/>
    <w:rsid w:val="00295B6C"/>
    <w:rsid w:val="00296B5E"/>
    <w:rsid w:val="00297F7A"/>
    <w:rsid w:val="002A3DEB"/>
    <w:rsid w:val="002A5115"/>
    <w:rsid w:val="002B011A"/>
    <w:rsid w:val="002B09A5"/>
    <w:rsid w:val="002B1036"/>
    <w:rsid w:val="002B30B7"/>
    <w:rsid w:val="002B3C03"/>
    <w:rsid w:val="002B67B9"/>
    <w:rsid w:val="002B7029"/>
    <w:rsid w:val="002C2126"/>
    <w:rsid w:val="002C3D37"/>
    <w:rsid w:val="002C5377"/>
    <w:rsid w:val="002C6F66"/>
    <w:rsid w:val="002D277A"/>
    <w:rsid w:val="002D2D1B"/>
    <w:rsid w:val="002D4E67"/>
    <w:rsid w:val="002E54C5"/>
    <w:rsid w:val="002E5B16"/>
    <w:rsid w:val="002E5D6F"/>
    <w:rsid w:val="002E62D3"/>
    <w:rsid w:val="002E68A6"/>
    <w:rsid w:val="002F15BC"/>
    <w:rsid w:val="002F1F15"/>
    <w:rsid w:val="002F2DD0"/>
    <w:rsid w:val="002F3F25"/>
    <w:rsid w:val="002F4363"/>
    <w:rsid w:val="002F50F7"/>
    <w:rsid w:val="002F59CB"/>
    <w:rsid w:val="003006DB"/>
    <w:rsid w:val="00301C81"/>
    <w:rsid w:val="00304CEC"/>
    <w:rsid w:val="00306A6B"/>
    <w:rsid w:val="00306BEB"/>
    <w:rsid w:val="003119F1"/>
    <w:rsid w:val="00311FC1"/>
    <w:rsid w:val="00311FC9"/>
    <w:rsid w:val="003142C6"/>
    <w:rsid w:val="00314E09"/>
    <w:rsid w:val="00315021"/>
    <w:rsid w:val="00315FFB"/>
    <w:rsid w:val="00316798"/>
    <w:rsid w:val="00321192"/>
    <w:rsid w:val="00322C42"/>
    <w:rsid w:val="003273AB"/>
    <w:rsid w:val="00331816"/>
    <w:rsid w:val="003331DB"/>
    <w:rsid w:val="0033591C"/>
    <w:rsid w:val="00335F32"/>
    <w:rsid w:val="00336466"/>
    <w:rsid w:val="0033670B"/>
    <w:rsid w:val="0033726E"/>
    <w:rsid w:val="00337ACB"/>
    <w:rsid w:val="00340A8F"/>
    <w:rsid w:val="00341F65"/>
    <w:rsid w:val="00342E7B"/>
    <w:rsid w:val="003431E2"/>
    <w:rsid w:val="00345DAD"/>
    <w:rsid w:val="00347533"/>
    <w:rsid w:val="003506AF"/>
    <w:rsid w:val="00350E40"/>
    <w:rsid w:val="0035685B"/>
    <w:rsid w:val="0036008D"/>
    <w:rsid w:val="00360A96"/>
    <w:rsid w:val="00373895"/>
    <w:rsid w:val="003744C6"/>
    <w:rsid w:val="003755E3"/>
    <w:rsid w:val="00377984"/>
    <w:rsid w:val="00377F76"/>
    <w:rsid w:val="0038009D"/>
    <w:rsid w:val="00381723"/>
    <w:rsid w:val="00383E9B"/>
    <w:rsid w:val="0038470B"/>
    <w:rsid w:val="003866B7"/>
    <w:rsid w:val="003874FE"/>
    <w:rsid w:val="00391E17"/>
    <w:rsid w:val="00394845"/>
    <w:rsid w:val="00397A37"/>
    <w:rsid w:val="003A00F1"/>
    <w:rsid w:val="003A0226"/>
    <w:rsid w:val="003A1B94"/>
    <w:rsid w:val="003A2468"/>
    <w:rsid w:val="003A25D5"/>
    <w:rsid w:val="003A4762"/>
    <w:rsid w:val="003A644F"/>
    <w:rsid w:val="003B57B9"/>
    <w:rsid w:val="003B5F49"/>
    <w:rsid w:val="003C102F"/>
    <w:rsid w:val="003C25F1"/>
    <w:rsid w:val="003C6BCB"/>
    <w:rsid w:val="003C73B1"/>
    <w:rsid w:val="003D000E"/>
    <w:rsid w:val="003D1195"/>
    <w:rsid w:val="003D16AF"/>
    <w:rsid w:val="003D2D47"/>
    <w:rsid w:val="003D397A"/>
    <w:rsid w:val="003E04FB"/>
    <w:rsid w:val="003E11B9"/>
    <w:rsid w:val="003E14D4"/>
    <w:rsid w:val="003E291D"/>
    <w:rsid w:val="003E63BB"/>
    <w:rsid w:val="003E725F"/>
    <w:rsid w:val="003E7AA8"/>
    <w:rsid w:val="003F2D4E"/>
    <w:rsid w:val="004007B8"/>
    <w:rsid w:val="00401D1D"/>
    <w:rsid w:val="00407C6A"/>
    <w:rsid w:val="00407E48"/>
    <w:rsid w:val="00412CC1"/>
    <w:rsid w:val="004131AC"/>
    <w:rsid w:val="004133A3"/>
    <w:rsid w:val="00413640"/>
    <w:rsid w:val="004136E4"/>
    <w:rsid w:val="00414134"/>
    <w:rsid w:val="00425009"/>
    <w:rsid w:val="004255D9"/>
    <w:rsid w:val="00431C44"/>
    <w:rsid w:val="00432884"/>
    <w:rsid w:val="004349B2"/>
    <w:rsid w:val="00435593"/>
    <w:rsid w:val="00435EBF"/>
    <w:rsid w:val="00436FBC"/>
    <w:rsid w:val="00437976"/>
    <w:rsid w:val="00441390"/>
    <w:rsid w:val="00443B07"/>
    <w:rsid w:val="00444ED1"/>
    <w:rsid w:val="0044692E"/>
    <w:rsid w:val="00447A8D"/>
    <w:rsid w:val="00450246"/>
    <w:rsid w:val="00453A01"/>
    <w:rsid w:val="00456B21"/>
    <w:rsid w:val="00460641"/>
    <w:rsid w:val="004645B9"/>
    <w:rsid w:val="00466261"/>
    <w:rsid w:val="004668E6"/>
    <w:rsid w:val="0047105A"/>
    <w:rsid w:val="00472196"/>
    <w:rsid w:val="00474146"/>
    <w:rsid w:val="0047521B"/>
    <w:rsid w:val="004766C2"/>
    <w:rsid w:val="00477957"/>
    <w:rsid w:val="004807FF"/>
    <w:rsid w:val="00480F77"/>
    <w:rsid w:val="0048102B"/>
    <w:rsid w:val="00483E52"/>
    <w:rsid w:val="00487557"/>
    <w:rsid w:val="00487606"/>
    <w:rsid w:val="00487CFD"/>
    <w:rsid w:val="00491F4F"/>
    <w:rsid w:val="00492631"/>
    <w:rsid w:val="00493BFE"/>
    <w:rsid w:val="00495E7D"/>
    <w:rsid w:val="00497B92"/>
    <w:rsid w:val="004A0163"/>
    <w:rsid w:val="004A38C1"/>
    <w:rsid w:val="004A499A"/>
    <w:rsid w:val="004A5DD7"/>
    <w:rsid w:val="004A661B"/>
    <w:rsid w:val="004A791D"/>
    <w:rsid w:val="004A7ED0"/>
    <w:rsid w:val="004B2771"/>
    <w:rsid w:val="004B3992"/>
    <w:rsid w:val="004C07FB"/>
    <w:rsid w:val="004C0DFF"/>
    <w:rsid w:val="004C1E1E"/>
    <w:rsid w:val="004C25FE"/>
    <w:rsid w:val="004C3775"/>
    <w:rsid w:val="004C4794"/>
    <w:rsid w:val="004C5DD7"/>
    <w:rsid w:val="004C64A7"/>
    <w:rsid w:val="004D0768"/>
    <w:rsid w:val="004D30D4"/>
    <w:rsid w:val="004D469C"/>
    <w:rsid w:val="004E10E6"/>
    <w:rsid w:val="004E1239"/>
    <w:rsid w:val="004E389C"/>
    <w:rsid w:val="004E66D5"/>
    <w:rsid w:val="004E68A3"/>
    <w:rsid w:val="004E737E"/>
    <w:rsid w:val="004F029B"/>
    <w:rsid w:val="004F4A73"/>
    <w:rsid w:val="004F780C"/>
    <w:rsid w:val="00502F11"/>
    <w:rsid w:val="00503E45"/>
    <w:rsid w:val="005070BE"/>
    <w:rsid w:val="00507F38"/>
    <w:rsid w:val="00514552"/>
    <w:rsid w:val="005150AA"/>
    <w:rsid w:val="005176D8"/>
    <w:rsid w:val="00524FD9"/>
    <w:rsid w:val="00525BC9"/>
    <w:rsid w:val="00526E26"/>
    <w:rsid w:val="00527DB4"/>
    <w:rsid w:val="0053217E"/>
    <w:rsid w:val="00533C98"/>
    <w:rsid w:val="005411B1"/>
    <w:rsid w:val="0054278E"/>
    <w:rsid w:val="00544B8A"/>
    <w:rsid w:val="00553578"/>
    <w:rsid w:val="005551F2"/>
    <w:rsid w:val="005567EB"/>
    <w:rsid w:val="00556F02"/>
    <w:rsid w:val="00557CC7"/>
    <w:rsid w:val="00557FE3"/>
    <w:rsid w:val="00560B4F"/>
    <w:rsid w:val="00561469"/>
    <w:rsid w:val="0056205E"/>
    <w:rsid w:val="0056457B"/>
    <w:rsid w:val="005659B8"/>
    <w:rsid w:val="00566B29"/>
    <w:rsid w:val="00571775"/>
    <w:rsid w:val="0057291D"/>
    <w:rsid w:val="005745BF"/>
    <w:rsid w:val="00574809"/>
    <w:rsid w:val="005758CB"/>
    <w:rsid w:val="00577972"/>
    <w:rsid w:val="0058390F"/>
    <w:rsid w:val="00585BAD"/>
    <w:rsid w:val="00586922"/>
    <w:rsid w:val="005874FD"/>
    <w:rsid w:val="005918AB"/>
    <w:rsid w:val="005923D5"/>
    <w:rsid w:val="00592979"/>
    <w:rsid w:val="00592A34"/>
    <w:rsid w:val="00595DD5"/>
    <w:rsid w:val="00596D43"/>
    <w:rsid w:val="005973D1"/>
    <w:rsid w:val="00597610"/>
    <w:rsid w:val="005A0960"/>
    <w:rsid w:val="005A2ADD"/>
    <w:rsid w:val="005A484B"/>
    <w:rsid w:val="005A56F3"/>
    <w:rsid w:val="005A5F7D"/>
    <w:rsid w:val="005A634C"/>
    <w:rsid w:val="005B099A"/>
    <w:rsid w:val="005B1071"/>
    <w:rsid w:val="005B2096"/>
    <w:rsid w:val="005B68A4"/>
    <w:rsid w:val="005B7573"/>
    <w:rsid w:val="005B77FA"/>
    <w:rsid w:val="005C0A83"/>
    <w:rsid w:val="005C343C"/>
    <w:rsid w:val="005C407F"/>
    <w:rsid w:val="005C717E"/>
    <w:rsid w:val="005C75AB"/>
    <w:rsid w:val="005D22D3"/>
    <w:rsid w:val="005D39CC"/>
    <w:rsid w:val="005D43BD"/>
    <w:rsid w:val="005D51FC"/>
    <w:rsid w:val="005D54E9"/>
    <w:rsid w:val="005D5DCD"/>
    <w:rsid w:val="005E1ADD"/>
    <w:rsid w:val="005E3029"/>
    <w:rsid w:val="005E3822"/>
    <w:rsid w:val="005E38F6"/>
    <w:rsid w:val="005E3BC9"/>
    <w:rsid w:val="005E5B5C"/>
    <w:rsid w:val="005F1F2D"/>
    <w:rsid w:val="005F6DAF"/>
    <w:rsid w:val="006007E2"/>
    <w:rsid w:val="0060336B"/>
    <w:rsid w:val="00603D3F"/>
    <w:rsid w:val="0060426C"/>
    <w:rsid w:val="0060598E"/>
    <w:rsid w:val="0061678D"/>
    <w:rsid w:val="0062006A"/>
    <w:rsid w:val="00620144"/>
    <w:rsid w:val="006213B1"/>
    <w:rsid w:val="006217A9"/>
    <w:rsid w:val="00623643"/>
    <w:rsid w:val="006236DC"/>
    <w:rsid w:val="0062694A"/>
    <w:rsid w:val="00630450"/>
    <w:rsid w:val="006320AF"/>
    <w:rsid w:val="00633BC2"/>
    <w:rsid w:val="00636546"/>
    <w:rsid w:val="0063795B"/>
    <w:rsid w:val="00641D73"/>
    <w:rsid w:val="00643A3A"/>
    <w:rsid w:val="00644776"/>
    <w:rsid w:val="00644BD7"/>
    <w:rsid w:val="006457C5"/>
    <w:rsid w:val="006457DB"/>
    <w:rsid w:val="0064797F"/>
    <w:rsid w:val="0065090C"/>
    <w:rsid w:val="00651499"/>
    <w:rsid w:val="00653617"/>
    <w:rsid w:val="00653E9E"/>
    <w:rsid w:val="00654186"/>
    <w:rsid w:val="00654C96"/>
    <w:rsid w:val="00656DB3"/>
    <w:rsid w:val="0065768E"/>
    <w:rsid w:val="00657CBB"/>
    <w:rsid w:val="0066060A"/>
    <w:rsid w:val="00663CA2"/>
    <w:rsid w:val="00664F6A"/>
    <w:rsid w:val="006667B4"/>
    <w:rsid w:val="0067042C"/>
    <w:rsid w:val="00670814"/>
    <w:rsid w:val="0067561F"/>
    <w:rsid w:val="006764AC"/>
    <w:rsid w:val="00676B3F"/>
    <w:rsid w:val="00677634"/>
    <w:rsid w:val="00677CF2"/>
    <w:rsid w:val="006802C1"/>
    <w:rsid w:val="006813AB"/>
    <w:rsid w:val="00683A23"/>
    <w:rsid w:val="00684592"/>
    <w:rsid w:val="006846E3"/>
    <w:rsid w:val="006861BE"/>
    <w:rsid w:val="0068651A"/>
    <w:rsid w:val="00690C95"/>
    <w:rsid w:val="0069202E"/>
    <w:rsid w:val="00692378"/>
    <w:rsid w:val="00696965"/>
    <w:rsid w:val="00697767"/>
    <w:rsid w:val="006A031C"/>
    <w:rsid w:val="006A3065"/>
    <w:rsid w:val="006A557B"/>
    <w:rsid w:val="006A5E87"/>
    <w:rsid w:val="006A6A48"/>
    <w:rsid w:val="006A77CE"/>
    <w:rsid w:val="006B05CB"/>
    <w:rsid w:val="006B110C"/>
    <w:rsid w:val="006B11E2"/>
    <w:rsid w:val="006B2FFE"/>
    <w:rsid w:val="006B3D30"/>
    <w:rsid w:val="006B5814"/>
    <w:rsid w:val="006B5ABF"/>
    <w:rsid w:val="006B6DDE"/>
    <w:rsid w:val="006C11EA"/>
    <w:rsid w:val="006C16EA"/>
    <w:rsid w:val="006C4AE3"/>
    <w:rsid w:val="006C5588"/>
    <w:rsid w:val="006C6995"/>
    <w:rsid w:val="006C79FF"/>
    <w:rsid w:val="006D1CCE"/>
    <w:rsid w:val="006D3CAF"/>
    <w:rsid w:val="006D5640"/>
    <w:rsid w:val="006D7E7C"/>
    <w:rsid w:val="006E0DF0"/>
    <w:rsid w:val="006E2059"/>
    <w:rsid w:val="006E3926"/>
    <w:rsid w:val="006F1B9E"/>
    <w:rsid w:val="006F29F4"/>
    <w:rsid w:val="006F2C59"/>
    <w:rsid w:val="006F35FD"/>
    <w:rsid w:val="006F4C91"/>
    <w:rsid w:val="006F6F64"/>
    <w:rsid w:val="00700097"/>
    <w:rsid w:val="00701AAC"/>
    <w:rsid w:val="0070541A"/>
    <w:rsid w:val="00710B96"/>
    <w:rsid w:val="00710C34"/>
    <w:rsid w:val="007135A7"/>
    <w:rsid w:val="0071521F"/>
    <w:rsid w:val="00716B25"/>
    <w:rsid w:val="00720635"/>
    <w:rsid w:val="0072079B"/>
    <w:rsid w:val="00724DB3"/>
    <w:rsid w:val="007250BD"/>
    <w:rsid w:val="00727E8B"/>
    <w:rsid w:val="007335F1"/>
    <w:rsid w:val="0073380D"/>
    <w:rsid w:val="00733AD3"/>
    <w:rsid w:val="00736171"/>
    <w:rsid w:val="007378B2"/>
    <w:rsid w:val="007400B6"/>
    <w:rsid w:val="00741AA1"/>
    <w:rsid w:val="0074217C"/>
    <w:rsid w:val="00742EAB"/>
    <w:rsid w:val="007433BF"/>
    <w:rsid w:val="00745D09"/>
    <w:rsid w:val="00745EEB"/>
    <w:rsid w:val="00747ECB"/>
    <w:rsid w:val="0075141E"/>
    <w:rsid w:val="00752356"/>
    <w:rsid w:val="007533C4"/>
    <w:rsid w:val="0076175A"/>
    <w:rsid w:val="00761F77"/>
    <w:rsid w:val="00763281"/>
    <w:rsid w:val="00763ECF"/>
    <w:rsid w:val="00767370"/>
    <w:rsid w:val="00767C77"/>
    <w:rsid w:val="00770672"/>
    <w:rsid w:val="00771F46"/>
    <w:rsid w:val="00772B55"/>
    <w:rsid w:val="007734B6"/>
    <w:rsid w:val="00773B6A"/>
    <w:rsid w:val="00777FDF"/>
    <w:rsid w:val="00781351"/>
    <w:rsid w:val="00782B99"/>
    <w:rsid w:val="00784F9B"/>
    <w:rsid w:val="007850CB"/>
    <w:rsid w:val="007873FD"/>
    <w:rsid w:val="007876C7"/>
    <w:rsid w:val="00791997"/>
    <w:rsid w:val="00792099"/>
    <w:rsid w:val="00792263"/>
    <w:rsid w:val="007959B7"/>
    <w:rsid w:val="007A0CBF"/>
    <w:rsid w:val="007A2011"/>
    <w:rsid w:val="007A2C74"/>
    <w:rsid w:val="007A2F2A"/>
    <w:rsid w:val="007A4C54"/>
    <w:rsid w:val="007A6F24"/>
    <w:rsid w:val="007B11BA"/>
    <w:rsid w:val="007B348D"/>
    <w:rsid w:val="007B356B"/>
    <w:rsid w:val="007B3A47"/>
    <w:rsid w:val="007B4082"/>
    <w:rsid w:val="007B4633"/>
    <w:rsid w:val="007B586E"/>
    <w:rsid w:val="007C3B0F"/>
    <w:rsid w:val="007C7F59"/>
    <w:rsid w:val="007D6ACF"/>
    <w:rsid w:val="007D748C"/>
    <w:rsid w:val="007E053B"/>
    <w:rsid w:val="007E3238"/>
    <w:rsid w:val="007E743A"/>
    <w:rsid w:val="007E7DEB"/>
    <w:rsid w:val="007F0836"/>
    <w:rsid w:val="007F31F9"/>
    <w:rsid w:val="007F5F8A"/>
    <w:rsid w:val="007F7F97"/>
    <w:rsid w:val="00800FEB"/>
    <w:rsid w:val="008017C3"/>
    <w:rsid w:val="008035FE"/>
    <w:rsid w:val="00804AB1"/>
    <w:rsid w:val="0081028D"/>
    <w:rsid w:val="00812684"/>
    <w:rsid w:val="0081331F"/>
    <w:rsid w:val="0081465C"/>
    <w:rsid w:val="008158F7"/>
    <w:rsid w:val="008173A3"/>
    <w:rsid w:val="00820290"/>
    <w:rsid w:val="00820408"/>
    <w:rsid w:val="00825026"/>
    <w:rsid w:val="008279F5"/>
    <w:rsid w:val="008301A4"/>
    <w:rsid w:val="00830E3A"/>
    <w:rsid w:val="008340F0"/>
    <w:rsid w:val="00834846"/>
    <w:rsid w:val="00840BAF"/>
    <w:rsid w:val="00844371"/>
    <w:rsid w:val="00845042"/>
    <w:rsid w:val="00845C4D"/>
    <w:rsid w:val="0085069E"/>
    <w:rsid w:val="00851237"/>
    <w:rsid w:val="00853695"/>
    <w:rsid w:val="00855568"/>
    <w:rsid w:val="00855F2D"/>
    <w:rsid w:val="00857B36"/>
    <w:rsid w:val="008624C9"/>
    <w:rsid w:val="008646D0"/>
    <w:rsid w:val="008655C0"/>
    <w:rsid w:val="00867E89"/>
    <w:rsid w:val="00877BDF"/>
    <w:rsid w:val="00885F66"/>
    <w:rsid w:val="0089282D"/>
    <w:rsid w:val="0089432E"/>
    <w:rsid w:val="00896C46"/>
    <w:rsid w:val="00896DF1"/>
    <w:rsid w:val="008A03FA"/>
    <w:rsid w:val="008A5771"/>
    <w:rsid w:val="008B0BD1"/>
    <w:rsid w:val="008B607F"/>
    <w:rsid w:val="008B61DE"/>
    <w:rsid w:val="008B7403"/>
    <w:rsid w:val="008C0561"/>
    <w:rsid w:val="008C102B"/>
    <w:rsid w:val="008C2B18"/>
    <w:rsid w:val="008C3916"/>
    <w:rsid w:val="008C5CBF"/>
    <w:rsid w:val="008C6DF5"/>
    <w:rsid w:val="008C7CFB"/>
    <w:rsid w:val="008D159F"/>
    <w:rsid w:val="008D57E2"/>
    <w:rsid w:val="008E2422"/>
    <w:rsid w:val="008E26FE"/>
    <w:rsid w:val="008E3F5F"/>
    <w:rsid w:val="008E63E0"/>
    <w:rsid w:val="008F0A31"/>
    <w:rsid w:val="008F0B1D"/>
    <w:rsid w:val="008F1410"/>
    <w:rsid w:val="008F17CB"/>
    <w:rsid w:val="008F3649"/>
    <w:rsid w:val="008F522C"/>
    <w:rsid w:val="008F72FD"/>
    <w:rsid w:val="008F7960"/>
    <w:rsid w:val="008F7C59"/>
    <w:rsid w:val="0090375B"/>
    <w:rsid w:val="0090464A"/>
    <w:rsid w:val="00910CB4"/>
    <w:rsid w:val="009125CB"/>
    <w:rsid w:val="009125FA"/>
    <w:rsid w:val="009128A1"/>
    <w:rsid w:val="00913DF2"/>
    <w:rsid w:val="00920D2E"/>
    <w:rsid w:val="0092420E"/>
    <w:rsid w:val="00935112"/>
    <w:rsid w:val="00941ADD"/>
    <w:rsid w:val="00942F41"/>
    <w:rsid w:val="00943442"/>
    <w:rsid w:val="00946A3C"/>
    <w:rsid w:val="00953EE6"/>
    <w:rsid w:val="00954D5D"/>
    <w:rsid w:val="00957D2E"/>
    <w:rsid w:val="0096279B"/>
    <w:rsid w:val="009633D1"/>
    <w:rsid w:val="00966F34"/>
    <w:rsid w:val="00971A4D"/>
    <w:rsid w:val="00973FD2"/>
    <w:rsid w:val="0097426A"/>
    <w:rsid w:val="009764D1"/>
    <w:rsid w:val="0098249A"/>
    <w:rsid w:val="009868B4"/>
    <w:rsid w:val="00986C2C"/>
    <w:rsid w:val="009921A9"/>
    <w:rsid w:val="009930CE"/>
    <w:rsid w:val="00994921"/>
    <w:rsid w:val="00995C95"/>
    <w:rsid w:val="00996B29"/>
    <w:rsid w:val="009A0649"/>
    <w:rsid w:val="009A1249"/>
    <w:rsid w:val="009A41D0"/>
    <w:rsid w:val="009A5720"/>
    <w:rsid w:val="009A7103"/>
    <w:rsid w:val="009A7408"/>
    <w:rsid w:val="009A7900"/>
    <w:rsid w:val="009B051B"/>
    <w:rsid w:val="009B5BFA"/>
    <w:rsid w:val="009B6B37"/>
    <w:rsid w:val="009B75D5"/>
    <w:rsid w:val="009B78C7"/>
    <w:rsid w:val="009B7923"/>
    <w:rsid w:val="009C0624"/>
    <w:rsid w:val="009C0781"/>
    <w:rsid w:val="009C262B"/>
    <w:rsid w:val="009C2B77"/>
    <w:rsid w:val="009C39CD"/>
    <w:rsid w:val="009C5FD4"/>
    <w:rsid w:val="009D11DF"/>
    <w:rsid w:val="009D11FC"/>
    <w:rsid w:val="009D1AC3"/>
    <w:rsid w:val="009D28E9"/>
    <w:rsid w:val="009D7AB1"/>
    <w:rsid w:val="009E265F"/>
    <w:rsid w:val="009E3A9B"/>
    <w:rsid w:val="009E4258"/>
    <w:rsid w:val="009E7878"/>
    <w:rsid w:val="009F003C"/>
    <w:rsid w:val="009F26E6"/>
    <w:rsid w:val="009F6AA0"/>
    <w:rsid w:val="00A00B62"/>
    <w:rsid w:val="00A02D7D"/>
    <w:rsid w:val="00A06538"/>
    <w:rsid w:val="00A07D41"/>
    <w:rsid w:val="00A11719"/>
    <w:rsid w:val="00A117D4"/>
    <w:rsid w:val="00A1288F"/>
    <w:rsid w:val="00A131C3"/>
    <w:rsid w:val="00A15D34"/>
    <w:rsid w:val="00A16FD8"/>
    <w:rsid w:val="00A17EAC"/>
    <w:rsid w:val="00A26E40"/>
    <w:rsid w:val="00A27A86"/>
    <w:rsid w:val="00A324A1"/>
    <w:rsid w:val="00A325B8"/>
    <w:rsid w:val="00A35E18"/>
    <w:rsid w:val="00A41F19"/>
    <w:rsid w:val="00A42681"/>
    <w:rsid w:val="00A43A58"/>
    <w:rsid w:val="00A451A6"/>
    <w:rsid w:val="00A45994"/>
    <w:rsid w:val="00A50553"/>
    <w:rsid w:val="00A539BD"/>
    <w:rsid w:val="00A555DB"/>
    <w:rsid w:val="00A57628"/>
    <w:rsid w:val="00A60BD5"/>
    <w:rsid w:val="00A611B3"/>
    <w:rsid w:val="00A65AB9"/>
    <w:rsid w:val="00A67C65"/>
    <w:rsid w:val="00A700C9"/>
    <w:rsid w:val="00A70189"/>
    <w:rsid w:val="00A7110F"/>
    <w:rsid w:val="00A71139"/>
    <w:rsid w:val="00A72818"/>
    <w:rsid w:val="00A73BA0"/>
    <w:rsid w:val="00A73F39"/>
    <w:rsid w:val="00A75686"/>
    <w:rsid w:val="00A812CB"/>
    <w:rsid w:val="00A836A4"/>
    <w:rsid w:val="00A87BBB"/>
    <w:rsid w:val="00A900E4"/>
    <w:rsid w:val="00A914AD"/>
    <w:rsid w:val="00A92464"/>
    <w:rsid w:val="00A9288F"/>
    <w:rsid w:val="00AA19E9"/>
    <w:rsid w:val="00AA24A1"/>
    <w:rsid w:val="00AA24A4"/>
    <w:rsid w:val="00AA3F34"/>
    <w:rsid w:val="00AA4A92"/>
    <w:rsid w:val="00AA5251"/>
    <w:rsid w:val="00AA55E1"/>
    <w:rsid w:val="00AA6753"/>
    <w:rsid w:val="00AA67E6"/>
    <w:rsid w:val="00AA6B66"/>
    <w:rsid w:val="00AA78EA"/>
    <w:rsid w:val="00AB0E13"/>
    <w:rsid w:val="00AB11BD"/>
    <w:rsid w:val="00AB5448"/>
    <w:rsid w:val="00AB5CA1"/>
    <w:rsid w:val="00AC0A5D"/>
    <w:rsid w:val="00AC20B8"/>
    <w:rsid w:val="00AC426B"/>
    <w:rsid w:val="00AC651B"/>
    <w:rsid w:val="00AD132A"/>
    <w:rsid w:val="00AD1901"/>
    <w:rsid w:val="00AD1922"/>
    <w:rsid w:val="00AD4AFC"/>
    <w:rsid w:val="00AD5DB4"/>
    <w:rsid w:val="00AD7F93"/>
    <w:rsid w:val="00AE0253"/>
    <w:rsid w:val="00AE21B1"/>
    <w:rsid w:val="00AE5DF8"/>
    <w:rsid w:val="00AE77BE"/>
    <w:rsid w:val="00AF2344"/>
    <w:rsid w:val="00AF29BA"/>
    <w:rsid w:val="00AF5F9B"/>
    <w:rsid w:val="00B00BDB"/>
    <w:rsid w:val="00B013AD"/>
    <w:rsid w:val="00B01FF7"/>
    <w:rsid w:val="00B02B42"/>
    <w:rsid w:val="00B031E5"/>
    <w:rsid w:val="00B0678F"/>
    <w:rsid w:val="00B177FE"/>
    <w:rsid w:val="00B208AA"/>
    <w:rsid w:val="00B21A98"/>
    <w:rsid w:val="00B24538"/>
    <w:rsid w:val="00B25A10"/>
    <w:rsid w:val="00B33953"/>
    <w:rsid w:val="00B350CD"/>
    <w:rsid w:val="00B35910"/>
    <w:rsid w:val="00B36B4A"/>
    <w:rsid w:val="00B40134"/>
    <w:rsid w:val="00B40C25"/>
    <w:rsid w:val="00B4466E"/>
    <w:rsid w:val="00B4530F"/>
    <w:rsid w:val="00B46B38"/>
    <w:rsid w:val="00B47826"/>
    <w:rsid w:val="00B52078"/>
    <w:rsid w:val="00B52B13"/>
    <w:rsid w:val="00B52FC6"/>
    <w:rsid w:val="00B54994"/>
    <w:rsid w:val="00B56A2C"/>
    <w:rsid w:val="00B57672"/>
    <w:rsid w:val="00B60739"/>
    <w:rsid w:val="00B61DE3"/>
    <w:rsid w:val="00B62900"/>
    <w:rsid w:val="00B62A5E"/>
    <w:rsid w:val="00B62B7D"/>
    <w:rsid w:val="00B63057"/>
    <w:rsid w:val="00B64CB0"/>
    <w:rsid w:val="00B65994"/>
    <w:rsid w:val="00B73448"/>
    <w:rsid w:val="00B738C0"/>
    <w:rsid w:val="00B745DD"/>
    <w:rsid w:val="00B76B05"/>
    <w:rsid w:val="00B775B9"/>
    <w:rsid w:val="00B83C5A"/>
    <w:rsid w:val="00B8401C"/>
    <w:rsid w:val="00B915A0"/>
    <w:rsid w:val="00BA0A0F"/>
    <w:rsid w:val="00BA0DFC"/>
    <w:rsid w:val="00BA143F"/>
    <w:rsid w:val="00BA2557"/>
    <w:rsid w:val="00BA7B3C"/>
    <w:rsid w:val="00BB0469"/>
    <w:rsid w:val="00BB4F4C"/>
    <w:rsid w:val="00BC294A"/>
    <w:rsid w:val="00BC300A"/>
    <w:rsid w:val="00BC31A6"/>
    <w:rsid w:val="00BC4C4A"/>
    <w:rsid w:val="00BD1B11"/>
    <w:rsid w:val="00BD2403"/>
    <w:rsid w:val="00BD2E8C"/>
    <w:rsid w:val="00BD341A"/>
    <w:rsid w:val="00BD4151"/>
    <w:rsid w:val="00BE0564"/>
    <w:rsid w:val="00BE0946"/>
    <w:rsid w:val="00BE0A34"/>
    <w:rsid w:val="00BE184D"/>
    <w:rsid w:val="00BE4D92"/>
    <w:rsid w:val="00BF5961"/>
    <w:rsid w:val="00C01983"/>
    <w:rsid w:val="00C04C3F"/>
    <w:rsid w:val="00C06C27"/>
    <w:rsid w:val="00C07801"/>
    <w:rsid w:val="00C079C6"/>
    <w:rsid w:val="00C079FC"/>
    <w:rsid w:val="00C1095E"/>
    <w:rsid w:val="00C12DF7"/>
    <w:rsid w:val="00C13F09"/>
    <w:rsid w:val="00C168D9"/>
    <w:rsid w:val="00C20A62"/>
    <w:rsid w:val="00C23BB0"/>
    <w:rsid w:val="00C24952"/>
    <w:rsid w:val="00C24B85"/>
    <w:rsid w:val="00C25B48"/>
    <w:rsid w:val="00C261A4"/>
    <w:rsid w:val="00C31D3E"/>
    <w:rsid w:val="00C367A4"/>
    <w:rsid w:val="00C37541"/>
    <w:rsid w:val="00C3774B"/>
    <w:rsid w:val="00C41813"/>
    <w:rsid w:val="00C42EE0"/>
    <w:rsid w:val="00C47000"/>
    <w:rsid w:val="00C531DF"/>
    <w:rsid w:val="00C61144"/>
    <w:rsid w:val="00C61F1E"/>
    <w:rsid w:val="00C620A5"/>
    <w:rsid w:val="00C622F4"/>
    <w:rsid w:val="00C63A52"/>
    <w:rsid w:val="00C65D17"/>
    <w:rsid w:val="00C7193A"/>
    <w:rsid w:val="00C73B93"/>
    <w:rsid w:val="00C7547A"/>
    <w:rsid w:val="00C7743B"/>
    <w:rsid w:val="00C779D2"/>
    <w:rsid w:val="00C80B44"/>
    <w:rsid w:val="00C841C3"/>
    <w:rsid w:val="00C84BB8"/>
    <w:rsid w:val="00C901D0"/>
    <w:rsid w:val="00C9039D"/>
    <w:rsid w:val="00C9111F"/>
    <w:rsid w:val="00C91709"/>
    <w:rsid w:val="00C91DDB"/>
    <w:rsid w:val="00C92837"/>
    <w:rsid w:val="00C93B49"/>
    <w:rsid w:val="00C95B14"/>
    <w:rsid w:val="00C95C7A"/>
    <w:rsid w:val="00C96940"/>
    <w:rsid w:val="00CA12F7"/>
    <w:rsid w:val="00CA25B0"/>
    <w:rsid w:val="00CA3378"/>
    <w:rsid w:val="00CA4119"/>
    <w:rsid w:val="00CA64FE"/>
    <w:rsid w:val="00CA6BD3"/>
    <w:rsid w:val="00CB3D75"/>
    <w:rsid w:val="00CB4889"/>
    <w:rsid w:val="00CB48D8"/>
    <w:rsid w:val="00CB4FBD"/>
    <w:rsid w:val="00CB6247"/>
    <w:rsid w:val="00CB760F"/>
    <w:rsid w:val="00CB7EEC"/>
    <w:rsid w:val="00CC20D0"/>
    <w:rsid w:val="00CC3E77"/>
    <w:rsid w:val="00CC48A2"/>
    <w:rsid w:val="00CC5668"/>
    <w:rsid w:val="00CD1B28"/>
    <w:rsid w:val="00CD5C28"/>
    <w:rsid w:val="00CE0653"/>
    <w:rsid w:val="00CE08C3"/>
    <w:rsid w:val="00CE08ED"/>
    <w:rsid w:val="00CE68B1"/>
    <w:rsid w:val="00CE733B"/>
    <w:rsid w:val="00CF0271"/>
    <w:rsid w:val="00CF1A6E"/>
    <w:rsid w:val="00CF320C"/>
    <w:rsid w:val="00CF3329"/>
    <w:rsid w:val="00CF3D58"/>
    <w:rsid w:val="00CF5B9A"/>
    <w:rsid w:val="00CF6DBD"/>
    <w:rsid w:val="00D05464"/>
    <w:rsid w:val="00D06DD5"/>
    <w:rsid w:val="00D1116F"/>
    <w:rsid w:val="00D11DE0"/>
    <w:rsid w:val="00D15403"/>
    <w:rsid w:val="00D217FC"/>
    <w:rsid w:val="00D22CD4"/>
    <w:rsid w:val="00D23817"/>
    <w:rsid w:val="00D2549D"/>
    <w:rsid w:val="00D269AB"/>
    <w:rsid w:val="00D30CC1"/>
    <w:rsid w:val="00D321B3"/>
    <w:rsid w:val="00D341AD"/>
    <w:rsid w:val="00D345F9"/>
    <w:rsid w:val="00D412D8"/>
    <w:rsid w:val="00D4322B"/>
    <w:rsid w:val="00D433F8"/>
    <w:rsid w:val="00D43B1E"/>
    <w:rsid w:val="00D46B69"/>
    <w:rsid w:val="00D4701F"/>
    <w:rsid w:val="00D50571"/>
    <w:rsid w:val="00D50B9A"/>
    <w:rsid w:val="00D51F6E"/>
    <w:rsid w:val="00D56E3E"/>
    <w:rsid w:val="00D61FB8"/>
    <w:rsid w:val="00D62430"/>
    <w:rsid w:val="00D65466"/>
    <w:rsid w:val="00D65525"/>
    <w:rsid w:val="00D756E6"/>
    <w:rsid w:val="00D80A6A"/>
    <w:rsid w:val="00D82181"/>
    <w:rsid w:val="00D824B5"/>
    <w:rsid w:val="00D86953"/>
    <w:rsid w:val="00D86A9E"/>
    <w:rsid w:val="00D87300"/>
    <w:rsid w:val="00D87435"/>
    <w:rsid w:val="00D90F86"/>
    <w:rsid w:val="00D95AEA"/>
    <w:rsid w:val="00D96CAD"/>
    <w:rsid w:val="00DA0CD3"/>
    <w:rsid w:val="00DA0E50"/>
    <w:rsid w:val="00DA4EB2"/>
    <w:rsid w:val="00DA7070"/>
    <w:rsid w:val="00DA7F11"/>
    <w:rsid w:val="00DB300E"/>
    <w:rsid w:val="00DB3917"/>
    <w:rsid w:val="00DB4DE1"/>
    <w:rsid w:val="00DB6B58"/>
    <w:rsid w:val="00DB6C54"/>
    <w:rsid w:val="00DB70C6"/>
    <w:rsid w:val="00DC16E3"/>
    <w:rsid w:val="00DC42A3"/>
    <w:rsid w:val="00DC4FA9"/>
    <w:rsid w:val="00DD0C18"/>
    <w:rsid w:val="00DD0D78"/>
    <w:rsid w:val="00DD4495"/>
    <w:rsid w:val="00DD481A"/>
    <w:rsid w:val="00DD5CF0"/>
    <w:rsid w:val="00DD60E0"/>
    <w:rsid w:val="00DE04E9"/>
    <w:rsid w:val="00DE1D60"/>
    <w:rsid w:val="00DE2A23"/>
    <w:rsid w:val="00DE3BBA"/>
    <w:rsid w:val="00DE6404"/>
    <w:rsid w:val="00DF367B"/>
    <w:rsid w:val="00DF3819"/>
    <w:rsid w:val="00DF3BEA"/>
    <w:rsid w:val="00DF4AF7"/>
    <w:rsid w:val="00DF73C1"/>
    <w:rsid w:val="00DF7ACE"/>
    <w:rsid w:val="00E009DE"/>
    <w:rsid w:val="00E01985"/>
    <w:rsid w:val="00E0335F"/>
    <w:rsid w:val="00E04A67"/>
    <w:rsid w:val="00E10A55"/>
    <w:rsid w:val="00E11976"/>
    <w:rsid w:val="00E14180"/>
    <w:rsid w:val="00E14627"/>
    <w:rsid w:val="00E15EB0"/>
    <w:rsid w:val="00E16890"/>
    <w:rsid w:val="00E170A4"/>
    <w:rsid w:val="00E21BA1"/>
    <w:rsid w:val="00E2612C"/>
    <w:rsid w:val="00E31EDC"/>
    <w:rsid w:val="00E31EDF"/>
    <w:rsid w:val="00E32968"/>
    <w:rsid w:val="00E329C6"/>
    <w:rsid w:val="00E33DE9"/>
    <w:rsid w:val="00E40DC2"/>
    <w:rsid w:val="00E420CC"/>
    <w:rsid w:val="00E4221A"/>
    <w:rsid w:val="00E443C0"/>
    <w:rsid w:val="00E46535"/>
    <w:rsid w:val="00E47A0F"/>
    <w:rsid w:val="00E50DC3"/>
    <w:rsid w:val="00E531AF"/>
    <w:rsid w:val="00E5391D"/>
    <w:rsid w:val="00E57AFB"/>
    <w:rsid w:val="00E6149B"/>
    <w:rsid w:val="00E61A3D"/>
    <w:rsid w:val="00E622B8"/>
    <w:rsid w:val="00E632F9"/>
    <w:rsid w:val="00E63432"/>
    <w:rsid w:val="00E667E2"/>
    <w:rsid w:val="00E67187"/>
    <w:rsid w:val="00E706A6"/>
    <w:rsid w:val="00E71B26"/>
    <w:rsid w:val="00E728F5"/>
    <w:rsid w:val="00E73955"/>
    <w:rsid w:val="00E75AEC"/>
    <w:rsid w:val="00E76315"/>
    <w:rsid w:val="00E77900"/>
    <w:rsid w:val="00E779D8"/>
    <w:rsid w:val="00E77AB6"/>
    <w:rsid w:val="00E829B6"/>
    <w:rsid w:val="00E84E51"/>
    <w:rsid w:val="00E85A3E"/>
    <w:rsid w:val="00E901A3"/>
    <w:rsid w:val="00E929D4"/>
    <w:rsid w:val="00EA01D1"/>
    <w:rsid w:val="00EA082D"/>
    <w:rsid w:val="00EA133E"/>
    <w:rsid w:val="00EA68E7"/>
    <w:rsid w:val="00EA7C87"/>
    <w:rsid w:val="00EB0AA3"/>
    <w:rsid w:val="00EB197B"/>
    <w:rsid w:val="00EB1E2D"/>
    <w:rsid w:val="00EB31C2"/>
    <w:rsid w:val="00EB510B"/>
    <w:rsid w:val="00EB6D80"/>
    <w:rsid w:val="00EB7B3A"/>
    <w:rsid w:val="00EB7ED3"/>
    <w:rsid w:val="00EC0926"/>
    <w:rsid w:val="00EC1995"/>
    <w:rsid w:val="00EC6947"/>
    <w:rsid w:val="00EC704F"/>
    <w:rsid w:val="00EC7A53"/>
    <w:rsid w:val="00ED0331"/>
    <w:rsid w:val="00ED0608"/>
    <w:rsid w:val="00ED2656"/>
    <w:rsid w:val="00ED40D4"/>
    <w:rsid w:val="00ED6C87"/>
    <w:rsid w:val="00ED778F"/>
    <w:rsid w:val="00ED7E43"/>
    <w:rsid w:val="00ED7F02"/>
    <w:rsid w:val="00EE110F"/>
    <w:rsid w:val="00EE1473"/>
    <w:rsid w:val="00EE5A4E"/>
    <w:rsid w:val="00EE5DC5"/>
    <w:rsid w:val="00EF09E5"/>
    <w:rsid w:val="00EF1149"/>
    <w:rsid w:val="00EF17AA"/>
    <w:rsid w:val="00EF352E"/>
    <w:rsid w:val="00EF3EF1"/>
    <w:rsid w:val="00EF71B5"/>
    <w:rsid w:val="00F01698"/>
    <w:rsid w:val="00F02E49"/>
    <w:rsid w:val="00F03377"/>
    <w:rsid w:val="00F034D8"/>
    <w:rsid w:val="00F034FB"/>
    <w:rsid w:val="00F04D89"/>
    <w:rsid w:val="00F102AC"/>
    <w:rsid w:val="00F107B1"/>
    <w:rsid w:val="00F10A1D"/>
    <w:rsid w:val="00F12B6A"/>
    <w:rsid w:val="00F146D0"/>
    <w:rsid w:val="00F15369"/>
    <w:rsid w:val="00F20085"/>
    <w:rsid w:val="00F226BE"/>
    <w:rsid w:val="00F22B82"/>
    <w:rsid w:val="00F23D01"/>
    <w:rsid w:val="00F23D6A"/>
    <w:rsid w:val="00F2489D"/>
    <w:rsid w:val="00F273D9"/>
    <w:rsid w:val="00F27404"/>
    <w:rsid w:val="00F309E5"/>
    <w:rsid w:val="00F34AB4"/>
    <w:rsid w:val="00F354CC"/>
    <w:rsid w:val="00F36414"/>
    <w:rsid w:val="00F364C3"/>
    <w:rsid w:val="00F36A9C"/>
    <w:rsid w:val="00F371D3"/>
    <w:rsid w:val="00F41F41"/>
    <w:rsid w:val="00F50378"/>
    <w:rsid w:val="00F538BC"/>
    <w:rsid w:val="00F54EFA"/>
    <w:rsid w:val="00F60094"/>
    <w:rsid w:val="00F646C4"/>
    <w:rsid w:val="00F76511"/>
    <w:rsid w:val="00F77407"/>
    <w:rsid w:val="00F80A8B"/>
    <w:rsid w:val="00F83184"/>
    <w:rsid w:val="00F84DE5"/>
    <w:rsid w:val="00F85464"/>
    <w:rsid w:val="00F860DA"/>
    <w:rsid w:val="00F86CC4"/>
    <w:rsid w:val="00F87546"/>
    <w:rsid w:val="00F90AC2"/>
    <w:rsid w:val="00F90F8E"/>
    <w:rsid w:val="00F91DA8"/>
    <w:rsid w:val="00F9298A"/>
    <w:rsid w:val="00F94D95"/>
    <w:rsid w:val="00F95E5B"/>
    <w:rsid w:val="00F96A49"/>
    <w:rsid w:val="00F96CEC"/>
    <w:rsid w:val="00F9774B"/>
    <w:rsid w:val="00FA021F"/>
    <w:rsid w:val="00FA17C6"/>
    <w:rsid w:val="00FA6F7E"/>
    <w:rsid w:val="00FB06E7"/>
    <w:rsid w:val="00FB4649"/>
    <w:rsid w:val="00FB58E4"/>
    <w:rsid w:val="00FC1434"/>
    <w:rsid w:val="00FC1793"/>
    <w:rsid w:val="00FC2B3C"/>
    <w:rsid w:val="00FC2C4D"/>
    <w:rsid w:val="00FC7330"/>
    <w:rsid w:val="00FC7C5F"/>
    <w:rsid w:val="00FC7CFA"/>
    <w:rsid w:val="00FD045E"/>
    <w:rsid w:val="00FD1A8A"/>
    <w:rsid w:val="00FD287B"/>
    <w:rsid w:val="00FD3854"/>
    <w:rsid w:val="00FD4FF8"/>
    <w:rsid w:val="00FD5D47"/>
    <w:rsid w:val="00FD776E"/>
    <w:rsid w:val="00FD79A4"/>
    <w:rsid w:val="00FE40F4"/>
    <w:rsid w:val="00FE601D"/>
    <w:rsid w:val="00FF13BA"/>
    <w:rsid w:val="00FF5E1E"/>
    <w:rsid w:val="00FF6F7A"/>
    <w:rsid w:val="00FF7074"/>
    <w:rsid w:val="00FF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E85E58-EA8D-4500-B35C-17AD4585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BBA"/>
    <w:pPr>
      <w:widowControl w:val="0"/>
      <w:suppressAutoHyphens/>
      <w:overflowPunct w:val="0"/>
      <w:autoSpaceDE w:val="0"/>
      <w:autoSpaceDN w:val="0"/>
      <w:adjustRightInd w:val="0"/>
      <w:textAlignment w:val="baseline"/>
    </w:pPr>
    <w:rPr>
      <w:kern w:val="1"/>
      <w:sz w:val="22"/>
    </w:rPr>
  </w:style>
  <w:style w:type="paragraph" w:styleId="Heading1">
    <w:name w:val="heading 1"/>
    <w:next w:val="BodyText"/>
    <w:link w:val="Heading1Char1"/>
    <w:qFormat/>
    <w:rsid w:val="008035FE"/>
    <w:pPr>
      <w:keepNext/>
      <w:numPr>
        <w:numId w:val="28"/>
      </w:numPr>
      <w:pBdr>
        <w:bottom w:val="single" w:sz="4" w:space="1" w:color="auto"/>
      </w:pBdr>
      <w:spacing w:before="240" w:after="240"/>
      <w:jc w:val="both"/>
      <w:outlineLvl w:val="0"/>
    </w:pPr>
    <w:rPr>
      <w:rFonts w:ascii="Calibri" w:hAnsi="Calibri" w:cs="Arial"/>
      <w:b/>
      <w:bCs/>
      <w:color w:val="365F91" w:themeColor="accent1" w:themeShade="BF"/>
      <w:kern w:val="32"/>
      <w:sz w:val="28"/>
    </w:rPr>
  </w:style>
  <w:style w:type="paragraph" w:styleId="Heading2">
    <w:name w:val="heading 2"/>
    <w:basedOn w:val="Heading1"/>
    <w:next w:val="BodyText"/>
    <w:link w:val="Heading2Char"/>
    <w:qFormat/>
    <w:rsid w:val="008035FE"/>
    <w:pPr>
      <w:numPr>
        <w:ilvl w:val="1"/>
      </w:numPr>
      <w:pBdr>
        <w:bottom w:val="none" w:sz="0" w:space="0" w:color="auto"/>
      </w:pBdr>
      <w:tabs>
        <w:tab w:val="left" w:pos="1080"/>
      </w:tabs>
      <w:spacing w:after="120"/>
      <w:jc w:val="left"/>
      <w:outlineLvl w:val="1"/>
    </w:pPr>
    <w:rPr>
      <w:kern w:val="0"/>
      <w:sz w:val="24"/>
      <w:szCs w:val="28"/>
    </w:rPr>
  </w:style>
  <w:style w:type="paragraph" w:styleId="Heading3">
    <w:name w:val="heading 3"/>
    <w:basedOn w:val="Heading2"/>
    <w:next w:val="BodyText"/>
    <w:link w:val="Heading3Char"/>
    <w:qFormat/>
    <w:rsid w:val="008035FE"/>
    <w:pPr>
      <w:numPr>
        <w:ilvl w:val="2"/>
      </w:numPr>
      <w:tabs>
        <w:tab w:val="left" w:pos="360"/>
      </w:tabs>
      <w:outlineLvl w:val="2"/>
    </w:pPr>
    <w:rPr>
      <w:i/>
      <w:sz w:val="22"/>
    </w:rPr>
  </w:style>
  <w:style w:type="paragraph" w:styleId="Heading4">
    <w:name w:val="heading 4"/>
    <w:basedOn w:val="Heading3"/>
    <w:next w:val="Normal"/>
    <w:link w:val="Heading4Char"/>
    <w:qFormat/>
    <w:rsid w:val="00D46B69"/>
    <w:pPr>
      <w:numPr>
        <w:ilvl w:val="3"/>
      </w:numPr>
      <w:outlineLvl w:val="3"/>
    </w:pPr>
    <w:rPr>
      <w:rFonts w:ascii="Arial Narrow" w:hAnsi="Arial Narrow"/>
      <w:b w:val="0"/>
      <w:i w:val="0"/>
      <w:color w:val="auto"/>
    </w:rPr>
  </w:style>
  <w:style w:type="paragraph" w:styleId="Heading5">
    <w:name w:val="heading 5"/>
    <w:basedOn w:val="Normal"/>
    <w:next w:val="Normal"/>
    <w:link w:val="Heading5Char"/>
    <w:qFormat/>
    <w:rsid w:val="00CD1B28"/>
    <w:pPr>
      <w:widowControl/>
      <w:numPr>
        <w:ilvl w:val="4"/>
        <w:numId w:val="28"/>
      </w:numPr>
      <w:suppressAutoHyphens w:val="0"/>
      <w:overflowPunct/>
      <w:autoSpaceDE/>
      <w:autoSpaceDN/>
      <w:adjustRightInd/>
      <w:spacing w:before="240" w:after="60"/>
      <w:textAlignment w:val="auto"/>
      <w:outlineLvl w:val="4"/>
    </w:pPr>
    <w:rPr>
      <w:rFonts w:ascii="Arial Narrow" w:hAnsi="Arial Narrow"/>
      <w:kern w:val="0"/>
      <w:sz w:val="20"/>
      <w:szCs w:val="26"/>
    </w:rPr>
  </w:style>
  <w:style w:type="paragraph" w:styleId="Heading6">
    <w:name w:val="heading 6"/>
    <w:basedOn w:val="Normal"/>
    <w:next w:val="Normal"/>
    <w:link w:val="Heading6Char"/>
    <w:rsid w:val="00896C46"/>
    <w:pPr>
      <w:widowControl/>
      <w:numPr>
        <w:ilvl w:val="5"/>
        <w:numId w:val="26"/>
      </w:numPr>
      <w:suppressAutoHyphens w:val="0"/>
      <w:overflowPunct/>
      <w:autoSpaceDE/>
      <w:autoSpaceDN/>
      <w:adjustRightInd/>
      <w:spacing w:before="240" w:after="60"/>
      <w:textAlignment w:val="auto"/>
      <w:outlineLvl w:val="5"/>
    </w:pPr>
    <w:rPr>
      <w:rFonts w:ascii="Arial Narrow" w:hAnsi="Arial Narrow"/>
      <w:kern w:val="0"/>
      <w:sz w:val="20"/>
      <w:szCs w:val="22"/>
    </w:rPr>
  </w:style>
  <w:style w:type="paragraph" w:styleId="Heading7">
    <w:name w:val="heading 7"/>
    <w:basedOn w:val="Normal"/>
    <w:next w:val="Normal"/>
    <w:link w:val="Heading7Char"/>
    <w:rsid w:val="00896C46"/>
    <w:pPr>
      <w:widowControl/>
      <w:numPr>
        <w:ilvl w:val="6"/>
        <w:numId w:val="26"/>
      </w:numPr>
      <w:suppressAutoHyphens w:val="0"/>
      <w:overflowPunct/>
      <w:autoSpaceDE/>
      <w:autoSpaceDN/>
      <w:adjustRightInd/>
      <w:spacing w:before="240" w:after="60"/>
      <w:textAlignment w:val="auto"/>
      <w:outlineLvl w:val="6"/>
    </w:pPr>
    <w:rPr>
      <w:rFonts w:ascii="Arial Narrow" w:hAnsi="Arial Narrow"/>
      <w:kern w:val="0"/>
      <w:sz w:val="20"/>
      <w:szCs w:val="24"/>
    </w:rPr>
  </w:style>
  <w:style w:type="paragraph" w:styleId="Heading8">
    <w:name w:val="heading 8"/>
    <w:basedOn w:val="Normal"/>
    <w:next w:val="Normal"/>
    <w:link w:val="Heading8Char"/>
    <w:rsid w:val="00896C46"/>
    <w:pPr>
      <w:widowControl/>
      <w:numPr>
        <w:ilvl w:val="7"/>
        <w:numId w:val="26"/>
      </w:numPr>
      <w:suppressAutoHyphens w:val="0"/>
      <w:overflowPunct/>
      <w:autoSpaceDE/>
      <w:autoSpaceDN/>
      <w:adjustRightInd/>
      <w:spacing w:before="240" w:after="60"/>
      <w:textAlignment w:val="auto"/>
      <w:outlineLvl w:val="7"/>
    </w:pPr>
    <w:rPr>
      <w:rFonts w:ascii="Arial Narrow" w:hAnsi="Arial Narrow"/>
      <w:kern w:val="0"/>
      <w:sz w:val="20"/>
      <w:szCs w:val="24"/>
    </w:rPr>
  </w:style>
  <w:style w:type="paragraph" w:styleId="Heading9">
    <w:name w:val="heading 9"/>
    <w:basedOn w:val="Normal"/>
    <w:next w:val="Normal"/>
    <w:link w:val="Heading9Char"/>
    <w:rsid w:val="00896C46"/>
    <w:pPr>
      <w:widowControl/>
      <w:numPr>
        <w:ilvl w:val="8"/>
        <w:numId w:val="26"/>
      </w:numPr>
      <w:suppressAutoHyphens w:val="0"/>
      <w:overflowPunct/>
      <w:autoSpaceDE/>
      <w:autoSpaceDN/>
      <w:adjustRightInd/>
      <w:spacing w:before="240" w:after="60"/>
      <w:textAlignment w:val="auto"/>
      <w:outlineLvl w:val="8"/>
    </w:pPr>
    <w:rPr>
      <w:rFonts w:ascii="Arial Narrow" w:hAnsi="Arial Narrow" w:cs="Arial"/>
      <w:kern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577972"/>
    <w:rPr>
      <w:rFonts w:ascii="StarSymbol" w:hAnsi="StarSymbol"/>
      <w:sz w:val="18"/>
    </w:rPr>
  </w:style>
  <w:style w:type="character" w:customStyle="1" w:styleId="NumberingSymbols">
    <w:name w:val="Numbering Symbols"/>
    <w:rsid w:val="00577972"/>
  </w:style>
  <w:style w:type="character" w:styleId="Hyperlink">
    <w:name w:val="Hyperlink"/>
    <w:uiPriority w:val="99"/>
    <w:rsid w:val="00577972"/>
    <w:rPr>
      <w:color w:val="000080"/>
      <w:u w:val="single"/>
    </w:rPr>
  </w:style>
  <w:style w:type="paragraph" w:customStyle="1" w:styleId="Heading">
    <w:name w:val="Heading"/>
    <w:basedOn w:val="Normal"/>
    <w:next w:val="BodyText"/>
    <w:rsid w:val="00577972"/>
    <w:pPr>
      <w:keepNext/>
      <w:spacing w:before="240" w:after="120"/>
    </w:pPr>
    <w:rPr>
      <w:rFonts w:ascii="Arial" w:hAnsi="Arial"/>
      <w:sz w:val="28"/>
    </w:rPr>
  </w:style>
  <w:style w:type="paragraph" w:styleId="BodyText">
    <w:name w:val="Body Text"/>
    <w:basedOn w:val="Normal"/>
    <w:link w:val="BodyTextChar"/>
    <w:qFormat/>
    <w:rsid w:val="00B40C25"/>
    <w:pPr>
      <w:widowControl/>
      <w:suppressAutoHyphens w:val="0"/>
      <w:overflowPunct/>
      <w:autoSpaceDE/>
      <w:autoSpaceDN/>
      <w:adjustRightInd/>
      <w:spacing w:after="120"/>
      <w:textAlignment w:val="auto"/>
    </w:pPr>
    <w:rPr>
      <w:bCs/>
      <w:kern w:val="0"/>
      <w:szCs w:val="24"/>
    </w:rPr>
  </w:style>
  <w:style w:type="paragraph" w:styleId="List">
    <w:name w:val="List"/>
    <w:basedOn w:val="BodyText"/>
    <w:semiHidden/>
    <w:rsid w:val="00577972"/>
  </w:style>
  <w:style w:type="paragraph" w:styleId="Caption">
    <w:name w:val="caption"/>
    <w:basedOn w:val="Normal"/>
    <w:rsid w:val="00EB31C2"/>
    <w:pPr>
      <w:jc w:val="center"/>
    </w:pPr>
    <w:rPr>
      <w:rFonts w:ascii="Calibri" w:hAnsi="Calibri"/>
      <w:b/>
      <w:color w:val="800000"/>
      <w:szCs w:val="22"/>
    </w:rPr>
  </w:style>
  <w:style w:type="paragraph" w:customStyle="1" w:styleId="Index">
    <w:name w:val="Index"/>
    <w:basedOn w:val="Normal"/>
    <w:rsid w:val="00577972"/>
    <w:pPr>
      <w:suppressLineNumbers/>
    </w:pPr>
  </w:style>
  <w:style w:type="paragraph" w:styleId="Subtitle">
    <w:name w:val="Subtitle"/>
    <w:basedOn w:val="Normal"/>
    <w:link w:val="SubtitleChar"/>
    <w:rsid w:val="00896C46"/>
    <w:pPr>
      <w:widowControl/>
      <w:suppressAutoHyphens w:val="0"/>
      <w:overflowPunct/>
      <w:autoSpaceDE/>
      <w:autoSpaceDN/>
      <w:adjustRightInd/>
      <w:spacing w:after="60"/>
      <w:textAlignment w:val="auto"/>
      <w:outlineLvl w:val="1"/>
    </w:pPr>
    <w:rPr>
      <w:rFonts w:ascii="Arial Narrow" w:hAnsi="Arial Narrow" w:cs="Arial"/>
      <w:smallCaps/>
      <w:color w:val="808080"/>
      <w:kern w:val="0"/>
      <w:sz w:val="34"/>
      <w:szCs w:val="24"/>
    </w:rPr>
  </w:style>
  <w:style w:type="character" w:customStyle="1" w:styleId="SubtitleChar">
    <w:name w:val="Subtitle Char"/>
    <w:basedOn w:val="DefaultParagraphFont"/>
    <w:link w:val="Subtitle"/>
    <w:rsid w:val="00896C46"/>
    <w:rPr>
      <w:rFonts w:ascii="Arial Narrow" w:hAnsi="Arial Narrow" w:cs="Arial"/>
      <w:smallCaps/>
      <w:color w:val="808080"/>
      <w:sz w:val="34"/>
      <w:szCs w:val="24"/>
    </w:rPr>
  </w:style>
  <w:style w:type="paragraph" w:styleId="TOC1">
    <w:name w:val="toc 1"/>
    <w:basedOn w:val="Normal"/>
    <w:next w:val="Normal"/>
    <w:autoRedefine/>
    <w:uiPriority w:val="39"/>
    <w:rsid w:val="004E66D5"/>
    <w:pPr>
      <w:spacing w:before="240" w:after="120"/>
    </w:pPr>
    <w:rPr>
      <w:rFonts w:asciiTheme="minorHAnsi" w:hAnsiTheme="minorHAnsi"/>
      <w:b/>
      <w:bCs/>
      <w:sz w:val="20"/>
    </w:rPr>
  </w:style>
  <w:style w:type="paragraph" w:styleId="TOC2">
    <w:name w:val="toc 2"/>
    <w:basedOn w:val="Normal"/>
    <w:next w:val="Normal"/>
    <w:autoRedefine/>
    <w:uiPriority w:val="39"/>
    <w:rsid w:val="004E66D5"/>
    <w:pPr>
      <w:spacing w:before="120"/>
      <w:ind w:left="240"/>
    </w:pPr>
    <w:rPr>
      <w:rFonts w:asciiTheme="minorHAnsi" w:hAnsiTheme="minorHAnsi"/>
      <w:i/>
      <w:iCs/>
      <w:sz w:val="20"/>
    </w:rPr>
  </w:style>
  <w:style w:type="paragraph" w:styleId="TOC3">
    <w:name w:val="toc 3"/>
    <w:basedOn w:val="Normal"/>
    <w:next w:val="Normal"/>
    <w:autoRedefine/>
    <w:uiPriority w:val="39"/>
    <w:rsid w:val="00896C46"/>
    <w:pPr>
      <w:ind w:left="480"/>
    </w:pPr>
    <w:rPr>
      <w:rFonts w:asciiTheme="minorHAnsi" w:hAnsiTheme="minorHAnsi"/>
      <w:sz w:val="20"/>
    </w:rPr>
  </w:style>
  <w:style w:type="character" w:customStyle="1" w:styleId="Heading1Char">
    <w:name w:val="Heading 1 Char"/>
    <w:basedOn w:val="DefaultParagraphFont"/>
    <w:uiPriority w:val="9"/>
    <w:rsid w:val="00896C4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8035FE"/>
    <w:rPr>
      <w:rFonts w:ascii="Calibri" w:hAnsi="Calibri" w:cs="Arial"/>
      <w:b/>
      <w:bCs/>
      <w:color w:val="000000"/>
      <w:sz w:val="24"/>
      <w:szCs w:val="28"/>
    </w:rPr>
  </w:style>
  <w:style w:type="character" w:customStyle="1" w:styleId="Heading4Char">
    <w:name w:val="Heading 4 Char"/>
    <w:basedOn w:val="DefaultParagraphFont"/>
    <w:link w:val="Heading4"/>
    <w:rsid w:val="00D46B69"/>
    <w:rPr>
      <w:rFonts w:ascii="Arial Narrow" w:hAnsi="Arial Narrow" w:cs="Arial"/>
      <w:bCs/>
      <w:sz w:val="22"/>
      <w:szCs w:val="28"/>
    </w:rPr>
  </w:style>
  <w:style w:type="character" w:customStyle="1" w:styleId="Heading5Char">
    <w:name w:val="Heading 5 Char"/>
    <w:basedOn w:val="DefaultParagraphFont"/>
    <w:link w:val="Heading5"/>
    <w:rsid w:val="00CD1B28"/>
    <w:rPr>
      <w:rFonts w:ascii="Arial Narrow" w:hAnsi="Arial Narrow"/>
      <w:szCs w:val="26"/>
    </w:rPr>
  </w:style>
  <w:style w:type="character" w:customStyle="1" w:styleId="Heading6Char">
    <w:name w:val="Heading 6 Char"/>
    <w:basedOn w:val="DefaultParagraphFont"/>
    <w:link w:val="Heading6"/>
    <w:rsid w:val="00896C46"/>
    <w:rPr>
      <w:rFonts w:ascii="Arial Narrow" w:hAnsi="Arial Narrow"/>
      <w:szCs w:val="22"/>
    </w:rPr>
  </w:style>
  <w:style w:type="character" w:customStyle="1" w:styleId="Heading7Char">
    <w:name w:val="Heading 7 Char"/>
    <w:basedOn w:val="DefaultParagraphFont"/>
    <w:link w:val="Heading7"/>
    <w:rsid w:val="00896C46"/>
    <w:rPr>
      <w:rFonts w:ascii="Arial Narrow" w:hAnsi="Arial Narrow"/>
      <w:szCs w:val="24"/>
    </w:rPr>
  </w:style>
  <w:style w:type="character" w:customStyle="1" w:styleId="Heading8Char">
    <w:name w:val="Heading 8 Char"/>
    <w:basedOn w:val="DefaultParagraphFont"/>
    <w:link w:val="Heading8"/>
    <w:rsid w:val="00896C46"/>
    <w:rPr>
      <w:rFonts w:ascii="Arial Narrow" w:hAnsi="Arial Narrow"/>
      <w:szCs w:val="24"/>
    </w:rPr>
  </w:style>
  <w:style w:type="character" w:customStyle="1" w:styleId="Heading9Char">
    <w:name w:val="Heading 9 Char"/>
    <w:basedOn w:val="DefaultParagraphFont"/>
    <w:link w:val="Heading9"/>
    <w:rsid w:val="00896C46"/>
    <w:rPr>
      <w:rFonts w:ascii="Arial Narrow" w:hAnsi="Arial Narrow" w:cs="Arial"/>
      <w:szCs w:val="22"/>
    </w:rPr>
  </w:style>
  <w:style w:type="character" w:customStyle="1" w:styleId="Heading1Char1">
    <w:name w:val="Heading 1 Char1"/>
    <w:basedOn w:val="DefaultParagraphFont"/>
    <w:link w:val="Heading1"/>
    <w:rsid w:val="008035FE"/>
    <w:rPr>
      <w:rFonts w:ascii="Calibri" w:hAnsi="Calibri" w:cs="Arial"/>
      <w:b/>
      <w:bCs/>
      <w:color w:val="365F91" w:themeColor="accent1" w:themeShade="BF"/>
      <w:kern w:val="32"/>
      <w:sz w:val="28"/>
    </w:rPr>
  </w:style>
  <w:style w:type="character" w:customStyle="1" w:styleId="Heading3Char">
    <w:name w:val="Heading 3 Char"/>
    <w:basedOn w:val="DefaultParagraphFont"/>
    <w:link w:val="Heading3"/>
    <w:rsid w:val="008035FE"/>
    <w:rPr>
      <w:rFonts w:ascii="Calibri" w:hAnsi="Calibri" w:cs="Arial"/>
      <w:b/>
      <w:bCs/>
      <w:i/>
      <w:color w:val="000000"/>
      <w:sz w:val="22"/>
      <w:szCs w:val="28"/>
    </w:rPr>
  </w:style>
  <w:style w:type="numbering" w:styleId="ArticleSection">
    <w:name w:val="Outline List 3"/>
    <w:basedOn w:val="NoList"/>
    <w:rsid w:val="00896C46"/>
    <w:pPr>
      <w:numPr>
        <w:numId w:val="1"/>
      </w:numPr>
    </w:pPr>
  </w:style>
  <w:style w:type="table" w:styleId="TableGrid">
    <w:name w:val="Table Grid"/>
    <w:basedOn w:val="TableNormal"/>
    <w:uiPriority w:val="59"/>
    <w:rsid w:val="006457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2C6F66"/>
    <w:pPr>
      <w:tabs>
        <w:tab w:val="center" w:pos="4680"/>
        <w:tab w:val="right" w:pos="9360"/>
      </w:tabs>
    </w:pPr>
  </w:style>
  <w:style w:type="character" w:customStyle="1" w:styleId="HeaderChar">
    <w:name w:val="Header Char"/>
    <w:basedOn w:val="DefaultParagraphFont"/>
    <w:link w:val="Header"/>
    <w:rsid w:val="002C6F66"/>
    <w:rPr>
      <w:kern w:val="1"/>
      <w:sz w:val="24"/>
    </w:rPr>
  </w:style>
  <w:style w:type="paragraph" w:styleId="Footer">
    <w:name w:val="footer"/>
    <w:basedOn w:val="Normal"/>
    <w:link w:val="FooterChar"/>
    <w:uiPriority w:val="99"/>
    <w:unhideWhenUsed/>
    <w:rsid w:val="0013732D"/>
    <w:pPr>
      <w:pBdr>
        <w:top w:val="single" w:sz="4" w:space="1" w:color="auto"/>
      </w:pBdr>
      <w:tabs>
        <w:tab w:val="center" w:pos="4680"/>
        <w:tab w:val="right" w:pos="9360"/>
      </w:tabs>
    </w:pPr>
    <w:rPr>
      <w:rFonts w:ascii="Calibri" w:hAnsi="Calibri"/>
      <w:sz w:val="18"/>
      <w:szCs w:val="18"/>
    </w:rPr>
  </w:style>
  <w:style w:type="character" w:customStyle="1" w:styleId="FooterChar">
    <w:name w:val="Footer Char"/>
    <w:basedOn w:val="DefaultParagraphFont"/>
    <w:link w:val="Footer"/>
    <w:uiPriority w:val="99"/>
    <w:rsid w:val="0013732D"/>
    <w:rPr>
      <w:rFonts w:ascii="Calibri" w:hAnsi="Calibri"/>
      <w:kern w:val="1"/>
      <w:sz w:val="18"/>
      <w:szCs w:val="18"/>
    </w:rPr>
  </w:style>
  <w:style w:type="paragraph" w:styleId="BalloonText">
    <w:name w:val="Balloon Text"/>
    <w:basedOn w:val="Normal"/>
    <w:link w:val="BalloonTextChar"/>
    <w:uiPriority w:val="99"/>
    <w:semiHidden/>
    <w:unhideWhenUsed/>
    <w:rsid w:val="002C6F66"/>
    <w:rPr>
      <w:rFonts w:ascii="Tahoma" w:hAnsi="Tahoma" w:cs="Tahoma"/>
      <w:sz w:val="16"/>
      <w:szCs w:val="16"/>
    </w:rPr>
  </w:style>
  <w:style w:type="character" w:customStyle="1" w:styleId="BalloonTextChar">
    <w:name w:val="Balloon Text Char"/>
    <w:basedOn w:val="DefaultParagraphFont"/>
    <w:link w:val="BalloonText"/>
    <w:uiPriority w:val="99"/>
    <w:semiHidden/>
    <w:rsid w:val="002C6F66"/>
    <w:rPr>
      <w:rFonts w:ascii="Tahoma" w:hAnsi="Tahoma" w:cs="Tahoma"/>
      <w:kern w:val="1"/>
      <w:sz w:val="16"/>
      <w:szCs w:val="16"/>
    </w:rPr>
  </w:style>
  <w:style w:type="paragraph" w:styleId="ListParagraph">
    <w:name w:val="List Paragraph"/>
    <w:basedOn w:val="ListBullet0"/>
    <w:uiPriority w:val="34"/>
    <w:qFormat/>
    <w:rsid w:val="00EE5A4E"/>
    <w:pPr>
      <w:numPr>
        <w:numId w:val="30"/>
      </w:numPr>
      <w:contextualSpacing/>
    </w:pPr>
    <w:rPr>
      <w:rFonts w:ascii="Avenir 55 Roman" w:hAnsi="Avenir 55 Roman" w:cs="Avenir 55 Roman"/>
    </w:rPr>
  </w:style>
  <w:style w:type="paragraph" w:customStyle="1" w:styleId="StyleBlueLeft025">
    <w:name w:val="Style Blue Left:  0.25&quot;"/>
    <w:basedOn w:val="Normal"/>
    <w:next w:val="Normal"/>
    <w:rsid w:val="00D269AB"/>
    <w:pPr>
      <w:widowControl/>
      <w:tabs>
        <w:tab w:val="left" w:pos="360"/>
      </w:tabs>
      <w:suppressAutoHyphens w:val="0"/>
      <w:overflowPunct/>
      <w:autoSpaceDE/>
      <w:autoSpaceDN/>
      <w:adjustRightInd/>
      <w:spacing w:after="120"/>
      <w:ind w:left="360"/>
      <w:textAlignment w:val="auto"/>
    </w:pPr>
    <w:rPr>
      <w:rFonts w:ascii="Avenir 55 Roman" w:hAnsi="Avenir 55 Roman"/>
      <w:color w:val="0000FF"/>
      <w:kern w:val="0"/>
    </w:rPr>
  </w:style>
  <w:style w:type="paragraph" w:customStyle="1" w:styleId="NewHeading1">
    <w:name w:val="NewHeading1"/>
    <w:basedOn w:val="Heading1"/>
    <w:rsid w:val="00C92837"/>
    <w:pPr>
      <w:keepNext w:val="0"/>
      <w:keepLines/>
      <w:pageBreakBefore/>
      <w:numPr>
        <w:numId w:val="2"/>
      </w:numPr>
      <w:spacing w:before="360" w:after="360" w:line="440" w:lineRule="atLeast"/>
      <w:ind w:right="1382"/>
    </w:pPr>
    <w:rPr>
      <w:rFonts w:cs="Times New Roman"/>
      <w:b w:val="0"/>
      <w:bCs w:val="0"/>
      <w:smallCaps/>
      <w:spacing w:val="-35"/>
      <w:kern w:val="28"/>
      <w:sz w:val="44"/>
    </w:rPr>
  </w:style>
  <w:style w:type="paragraph" w:styleId="NoSpacing">
    <w:name w:val="No Spacing"/>
    <w:uiPriority w:val="1"/>
    <w:rsid w:val="00414134"/>
    <w:rPr>
      <w:rFonts w:ascii="Arial" w:hAnsi="Arial"/>
      <w:szCs w:val="24"/>
    </w:rPr>
  </w:style>
  <w:style w:type="character" w:styleId="CommentReference">
    <w:name w:val="annotation reference"/>
    <w:basedOn w:val="DefaultParagraphFont"/>
    <w:uiPriority w:val="99"/>
    <w:semiHidden/>
    <w:unhideWhenUsed/>
    <w:rsid w:val="00E15EB0"/>
    <w:rPr>
      <w:sz w:val="16"/>
      <w:szCs w:val="16"/>
    </w:rPr>
  </w:style>
  <w:style w:type="paragraph" w:styleId="CommentText">
    <w:name w:val="annotation text"/>
    <w:basedOn w:val="Normal"/>
    <w:link w:val="CommentTextChar"/>
    <w:uiPriority w:val="99"/>
    <w:semiHidden/>
    <w:unhideWhenUsed/>
    <w:rsid w:val="00E15EB0"/>
    <w:rPr>
      <w:sz w:val="20"/>
    </w:rPr>
  </w:style>
  <w:style w:type="character" w:customStyle="1" w:styleId="CommentTextChar">
    <w:name w:val="Comment Text Char"/>
    <w:basedOn w:val="DefaultParagraphFont"/>
    <w:link w:val="CommentText"/>
    <w:uiPriority w:val="99"/>
    <w:semiHidden/>
    <w:rsid w:val="00E15EB0"/>
    <w:rPr>
      <w:kern w:val="1"/>
    </w:rPr>
  </w:style>
  <w:style w:type="paragraph" w:styleId="CommentSubject">
    <w:name w:val="annotation subject"/>
    <w:basedOn w:val="CommentText"/>
    <w:next w:val="CommentText"/>
    <w:link w:val="CommentSubjectChar"/>
    <w:uiPriority w:val="99"/>
    <w:semiHidden/>
    <w:unhideWhenUsed/>
    <w:rsid w:val="00E15EB0"/>
    <w:rPr>
      <w:b/>
      <w:bCs/>
    </w:rPr>
  </w:style>
  <w:style w:type="character" w:customStyle="1" w:styleId="CommentSubjectChar">
    <w:name w:val="Comment Subject Char"/>
    <w:basedOn w:val="CommentTextChar"/>
    <w:link w:val="CommentSubject"/>
    <w:uiPriority w:val="99"/>
    <w:semiHidden/>
    <w:rsid w:val="00E15EB0"/>
    <w:rPr>
      <w:b/>
      <w:bCs/>
      <w:kern w:val="1"/>
    </w:rPr>
  </w:style>
  <w:style w:type="paragraph" w:styleId="HTMLPreformatted">
    <w:name w:val="HTML Preformatted"/>
    <w:basedOn w:val="Normal"/>
    <w:link w:val="HTMLPreformattedChar"/>
    <w:uiPriority w:val="99"/>
    <w:semiHidden/>
    <w:unhideWhenUsed/>
    <w:rsid w:val="00F30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adjustRightInd/>
      <w:textAlignment w:val="auto"/>
    </w:pPr>
    <w:rPr>
      <w:rFonts w:ascii="Courier New" w:hAnsi="Courier New" w:cs="Courier New"/>
      <w:kern w:val="0"/>
      <w:sz w:val="20"/>
    </w:rPr>
  </w:style>
  <w:style w:type="character" w:customStyle="1" w:styleId="HTMLPreformattedChar">
    <w:name w:val="HTML Preformatted Char"/>
    <w:basedOn w:val="DefaultParagraphFont"/>
    <w:link w:val="HTMLPreformatted"/>
    <w:uiPriority w:val="99"/>
    <w:semiHidden/>
    <w:rsid w:val="00F309E5"/>
    <w:rPr>
      <w:rFonts w:ascii="Courier New" w:hAnsi="Courier New" w:cs="Courier New"/>
    </w:rPr>
  </w:style>
  <w:style w:type="paragraph" w:customStyle="1" w:styleId="TableHeading">
    <w:name w:val="Table Heading"/>
    <w:basedOn w:val="Normal"/>
    <w:link w:val="TableHeadingChar"/>
    <w:qFormat/>
    <w:rsid w:val="00B40C25"/>
    <w:pPr>
      <w:spacing w:before="120" w:after="120"/>
    </w:pPr>
    <w:rPr>
      <w:rFonts w:ascii="Calibri" w:hAnsi="Calibri"/>
      <w:b/>
      <w:bCs/>
      <w:kern w:val="20"/>
      <w:sz w:val="20"/>
      <w:szCs w:val="22"/>
    </w:rPr>
  </w:style>
  <w:style w:type="paragraph" w:customStyle="1" w:styleId="TableBody">
    <w:name w:val="Table Body"/>
    <w:basedOn w:val="Normal"/>
    <w:link w:val="TableBodyChar"/>
    <w:qFormat/>
    <w:rsid w:val="00B40C25"/>
    <w:rPr>
      <w:rFonts w:ascii="Calibri" w:hAnsi="Calibri"/>
      <w:sz w:val="20"/>
      <w:szCs w:val="22"/>
    </w:rPr>
  </w:style>
  <w:style w:type="character" w:customStyle="1" w:styleId="TableHeadingChar">
    <w:name w:val="Table Heading Char"/>
    <w:basedOn w:val="DefaultParagraphFont"/>
    <w:link w:val="TableHeading"/>
    <w:rsid w:val="00B40C25"/>
    <w:rPr>
      <w:rFonts w:ascii="Calibri" w:hAnsi="Calibri"/>
      <w:b/>
      <w:bCs/>
      <w:kern w:val="20"/>
      <w:szCs w:val="22"/>
    </w:rPr>
  </w:style>
  <w:style w:type="paragraph" w:customStyle="1" w:styleId="HeadingOne">
    <w:name w:val="HeadingOne"/>
    <w:basedOn w:val="Heading1"/>
    <w:rsid w:val="004E66D5"/>
    <w:pPr>
      <w:numPr>
        <w:numId w:val="0"/>
      </w:numPr>
    </w:pPr>
  </w:style>
  <w:style w:type="character" w:customStyle="1" w:styleId="TableBodyChar">
    <w:name w:val="Table Body Char"/>
    <w:basedOn w:val="DefaultParagraphFont"/>
    <w:link w:val="TableBody"/>
    <w:rsid w:val="00B40C25"/>
    <w:rPr>
      <w:rFonts w:ascii="Calibri" w:hAnsi="Calibri"/>
      <w:kern w:val="1"/>
      <w:szCs w:val="22"/>
    </w:rPr>
  </w:style>
  <w:style w:type="paragraph" w:styleId="BodyText2">
    <w:name w:val="Body Text 2"/>
    <w:basedOn w:val="Normal"/>
    <w:link w:val="BodyText2Char"/>
    <w:rsid w:val="00DA7F11"/>
    <w:pPr>
      <w:widowControl/>
      <w:suppressAutoHyphens w:val="0"/>
      <w:overflowPunct/>
      <w:autoSpaceDE/>
      <w:autoSpaceDN/>
      <w:adjustRightInd/>
      <w:spacing w:after="120"/>
      <w:textAlignment w:val="auto"/>
    </w:pPr>
    <w:rPr>
      <w:rFonts w:ascii="Verdana" w:hAnsi="Verdana"/>
      <w:color w:val="0000FF"/>
      <w:kern w:val="0"/>
      <w:sz w:val="18"/>
      <w:szCs w:val="24"/>
    </w:rPr>
  </w:style>
  <w:style w:type="character" w:customStyle="1" w:styleId="BodyText2Char">
    <w:name w:val="Body Text 2 Char"/>
    <w:basedOn w:val="DefaultParagraphFont"/>
    <w:link w:val="BodyText2"/>
    <w:rsid w:val="00DA7F11"/>
    <w:rPr>
      <w:rFonts w:ascii="Verdana" w:hAnsi="Verdana"/>
      <w:color w:val="0000FF"/>
      <w:sz w:val="18"/>
      <w:szCs w:val="24"/>
    </w:rPr>
  </w:style>
  <w:style w:type="paragraph" w:styleId="BodyTextFirstIndent">
    <w:name w:val="Body Text First Indent"/>
    <w:basedOn w:val="BodyText"/>
    <w:link w:val="BodyTextFirstIndentChar"/>
    <w:rsid w:val="00DA7F11"/>
    <w:pPr>
      <w:ind w:firstLine="210"/>
    </w:pPr>
    <w:rPr>
      <w:rFonts w:ascii="Arial" w:hAnsi="Arial"/>
      <w:bCs w:val="0"/>
      <w:sz w:val="20"/>
    </w:rPr>
  </w:style>
  <w:style w:type="character" w:customStyle="1" w:styleId="BodyTextChar">
    <w:name w:val="Body Text Char"/>
    <w:basedOn w:val="DefaultParagraphFont"/>
    <w:link w:val="BodyText"/>
    <w:rsid w:val="00B40C25"/>
    <w:rPr>
      <w:bCs/>
      <w:sz w:val="22"/>
      <w:szCs w:val="24"/>
    </w:rPr>
  </w:style>
  <w:style w:type="character" w:customStyle="1" w:styleId="BodyTextFirstIndentChar">
    <w:name w:val="Body Text First Indent Char"/>
    <w:basedOn w:val="BodyTextChar"/>
    <w:link w:val="BodyTextFirstIndent"/>
    <w:rsid w:val="00DA7F11"/>
    <w:rPr>
      <w:rFonts w:ascii="Arial" w:hAnsi="Arial"/>
      <w:bCs/>
      <w:sz w:val="22"/>
      <w:szCs w:val="24"/>
    </w:rPr>
  </w:style>
  <w:style w:type="paragraph" w:customStyle="1" w:styleId="BodyText2ndIndent">
    <w:name w:val="Body Text 2nd Indent"/>
    <w:basedOn w:val="BodyTextFirstIndent"/>
    <w:rsid w:val="00DA7F11"/>
    <w:pPr>
      <w:ind w:left="720" w:firstLine="0"/>
    </w:pPr>
  </w:style>
  <w:style w:type="paragraph" w:styleId="BodyText3">
    <w:name w:val="Body Text 3"/>
    <w:basedOn w:val="Normal"/>
    <w:link w:val="BodyText3Char"/>
    <w:rsid w:val="00DA7F11"/>
    <w:pPr>
      <w:widowControl/>
      <w:suppressAutoHyphens w:val="0"/>
      <w:overflowPunct/>
      <w:autoSpaceDE/>
      <w:autoSpaceDN/>
      <w:adjustRightInd/>
      <w:spacing w:after="120"/>
      <w:jc w:val="both"/>
      <w:textAlignment w:val="auto"/>
    </w:pPr>
    <w:rPr>
      <w:rFonts w:ascii="Verdana" w:hAnsi="Verdana" w:cs="Arial"/>
      <w:kern w:val="0"/>
      <w:sz w:val="18"/>
    </w:rPr>
  </w:style>
  <w:style w:type="character" w:customStyle="1" w:styleId="BodyText3Char">
    <w:name w:val="Body Text 3 Char"/>
    <w:basedOn w:val="DefaultParagraphFont"/>
    <w:link w:val="BodyText3"/>
    <w:rsid w:val="00DA7F11"/>
    <w:rPr>
      <w:rFonts w:ascii="Verdana" w:hAnsi="Verdana" w:cs="Arial"/>
      <w:sz w:val="18"/>
    </w:rPr>
  </w:style>
  <w:style w:type="paragraph" w:styleId="BodyTextIndent">
    <w:name w:val="Body Text Indent"/>
    <w:basedOn w:val="Normal"/>
    <w:link w:val="BodyTextIndentChar"/>
    <w:rsid w:val="00DA7F11"/>
    <w:pPr>
      <w:widowControl/>
      <w:suppressAutoHyphens w:val="0"/>
      <w:overflowPunct/>
      <w:autoSpaceDE/>
      <w:autoSpaceDN/>
      <w:adjustRightInd/>
      <w:spacing w:after="120"/>
      <w:ind w:left="360"/>
      <w:textAlignment w:val="auto"/>
    </w:pPr>
    <w:rPr>
      <w:rFonts w:ascii="Arial" w:hAnsi="Arial"/>
      <w:kern w:val="0"/>
      <w:sz w:val="20"/>
      <w:szCs w:val="24"/>
    </w:rPr>
  </w:style>
  <w:style w:type="character" w:customStyle="1" w:styleId="BodyTextIndentChar">
    <w:name w:val="Body Text Indent Char"/>
    <w:basedOn w:val="DefaultParagraphFont"/>
    <w:link w:val="BodyTextIndent"/>
    <w:rsid w:val="00DA7F11"/>
    <w:rPr>
      <w:rFonts w:ascii="Arial" w:hAnsi="Arial"/>
      <w:szCs w:val="24"/>
    </w:rPr>
  </w:style>
  <w:style w:type="paragraph" w:styleId="BodyTextFirstIndent2">
    <w:name w:val="Body Text First Indent 2"/>
    <w:basedOn w:val="BodyTextIndent"/>
    <w:link w:val="BodyTextFirstIndent2Char"/>
    <w:rsid w:val="00DA7F11"/>
    <w:pPr>
      <w:ind w:firstLine="210"/>
    </w:pPr>
  </w:style>
  <w:style w:type="character" w:customStyle="1" w:styleId="BodyTextFirstIndent2Char">
    <w:name w:val="Body Text First Indent 2 Char"/>
    <w:basedOn w:val="BodyTextIndentChar"/>
    <w:link w:val="BodyTextFirstIndent2"/>
    <w:rsid w:val="00DA7F11"/>
    <w:rPr>
      <w:rFonts w:ascii="Arial" w:hAnsi="Arial"/>
      <w:szCs w:val="24"/>
    </w:rPr>
  </w:style>
  <w:style w:type="paragraph" w:styleId="BodyTextIndent2">
    <w:name w:val="Body Text Indent 2"/>
    <w:basedOn w:val="Normal"/>
    <w:link w:val="BodyTextIndent2Char"/>
    <w:rsid w:val="00DA7F11"/>
    <w:pPr>
      <w:widowControl/>
      <w:suppressAutoHyphens w:val="0"/>
      <w:overflowPunct/>
      <w:autoSpaceDE/>
      <w:autoSpaceDN/>
      <w:adjustRightInd/>
      <w:spacing w:after="120" w:line="480" w:lineRule="auto"/>
      <w:ind w:left="360"/>
      <w:textAlignment w:val="auto"/>
    </w:pPr>
    <w:rPr>
      <w:rFonts w:ascii="Verdana" w:hAnsi="Verdana"/>
      <w:kern w:val="0"/>
      <w:sz w:val="18"/>
      <w:szCs w:val="24"/>
    </w:rPr>
  </w:style>
  <w:style w:type="character" w:customStyle="1" w:styleId="BodyTextIndent2Char">
    <w:name w:val="Body Text Indent 2 Char"/>
    <w:basedOn w:val="DefaultParagraphFont"/>
    <w:link w:val="BodyTextIndent2"/>
    <w:rsid w:val="00DA7F11"/>
    <w:rPr>
      <w:rFonts w:ascii="Verdana" w:hAnsi="Verdana"/>
      <w:sz w:val="18"/>
      <w:szCs w:val="24"/>
    </w:rPr>
  </w:style>
  <w:style w:type="paragraph" w:styleId="BodyTextIndent3">
    <w:name w:val="Body Text Indent 3"/>
    <w:basedOn w:val="Normal"/>
    <w:link w:val="BodyTextIndent3Char"/>
    <w:rsid w:val="00DA7F11"/>
    <w:pPr>
      <w:widowControl/>
      <w:suppressAutoHyphens w:val="0"/>
      <w:overflowPunct/>
      <w:autoSpaceDE/>
      <w:autoSpaceDN/>
      <w:adjustRightInd/>
      <w:spacing w:after="120"/>
      <w:ind w:left="360"/>
      <w:textAlignment w:val="auto"/>
    </w:pPr>
    <w:rPr>
      <w:rFonts w:ascii="Arial" w:hAnsi="Arial"/>
      <w:kern w:val="0"/>
      <w:sz w:val="16"/>
      <w:szCs w:val="16"/>
    </w:rPr>
  </w:style>
  <w:style w:type="character" w:customStyle="1" w:styleId="BodyTextIndent3Char">
    <w:name w:val="Body Text Indent 3 Char"/>
    <w:basedOn w:val="DefaultParagraphFont"/>
    <w:link w:val="BodyTextIndent3"/>
    <w:rsid w:val="00DA7F11"/>
    <w:rPr>
      <w:rFonts w:ascii="Arial" w:hAnsi="Arial"/>
      <w:sz w:val="16"/>
      <w:szCs w:val="16"/>
    </w:rPr>
  </w:style>
  <w:style w:type="paragraph" w:customStyle="1" w:styleId="Body1">
    <w:name w:val="Body1"/>
    <w:basedOn w:val="Normal"/>
    <w:qFormat/>
    <w:rsid w:val="00DA7F11"/>
    <w:pPr>
      <w:widowControl/>
      <w:suppressAutoHyphens w:val="0"/>
      <w:overflowPunct/>
      <w:autoSpaceDE/>
      <w:autoSpaceDN/>
      <w:adjustRightInd/>
      <w:spacing w:before="120"/>
      <w:jc w:val="both"/>
      <w:textAlignment w:val="auto"/>
    </w:pPr>
    <w:rPr>
      <w:rFonts w:ascii="Calibri" w:eastAsia="Calibri" w:hAnsi="Calibri"/>
      <w:kern w:val="0"/>
      <w:szCs w:val="22"/>
    </w:rPr>
  </w:style>
  <w:style w:type="paragraph" w:customStyle="1" w:styleId="Body2">
    <w:name w:val="Body2"/>
    <w:basedOn w:val="Body1"/>
    <w:rsid w:val="00DA7F11"/>
    <w:pPr>
      <w:ind w:left="360"/>
    </w:pPr>
  </w:style>
  <w:style w:type="paragraph" w:customStyle="1" w:styleId="Bullet">
    <w:name w:val="Bullet"/>
    <w:basedOn w:val="Normal"/>
    <w:rsid w:val="00DA7F11"/>
    <w:pPr>
      <w:widowControl/>
      <w:numPr>
        <w:numId w:val="4"/>
      </w:numPr>
      <w:suppressAutoHyphens w:val="0"/>
      <w:overflowPunct/>
      <w:autoSpaceDE/>
      <w:autoSpaceDN/>
      <w:adjustRightInd/>
      <w:spacing w:after="120"/>
      <w:textAlignment w:val="auto"/>
    </w:pPr>
    <w:rPr>
      <w:rFonts w:ascii="Verdana" w:hAnsi="Verdana"/>
      <w:kern w:val="0"/>
      <w:sz w:val="18"/>
      <w:szCs w:val="24"/>
    </w:rPr>
  </w:style>
  <w:style w:type="paragraph" w:customStyle="1" w:styleId="BulletIndented">
    <w:name w:val="Bullet Indented"/>
    <w:basedOn w:val="Bullet"/>
    <w:rsid w:val="00DA7F11"/>
    <w:pPr>
      <w:numPr>
        <w:ilvl w:val="1"/>
        <w:numId w:val="5"/>
      </w:numPr>
    </w:pPr>
  </w:style>
  <w:style w:type="paragraph" w:customStyle="1" w:styleId="Bullet1">
    <w:name w:val="Bullet1"/>
    <w:basedOn w:val="Normal"/>
    <w:rsid w:val="00DA7F11"/>
    <w:pPr>
      <w:widowControl/>
      <w:numPr>
        <w:ilvl w:val="1"/>
        <w:numId w:val="7"/>
      </w:numPr>
      <w:suppressAutoHyphens w:val="0"/>
      <w:overflowPunct/>
      <w:autoSpaceDE/>
      <w:autoSpaceDN/>
      <w:adjustRightInd/>
      <w:spacing w:before="120"/>
      <w:jc w:val="both"/>
      <w:textAlignment w:val="auto"/>
    </w:pPr>
    <w:rPr>
      <w:rFonts w:ascii="Calibri" w:eastAsia="Calibri" w:hAnsi="Calibri"/>
      <w:kern w:val="0"/>
      <w:szCs w:val="22"/>
    </w:rPr>
  </w:style>
  <w:style w:type="paragraph" w:customStyle="1" w:styleId="Bullet2Check">
    <w:name w:val="Bullet2Check"/>
    <w:basedOn w:val="Bullet1"/>
    <w:rsid w:val="00DA7F11"/>
    <w:pPr>
      <w:numPr>
        <w:ilvl w:val="0"/>
        <w:numId w:val="0"/>
      </w:numPr>
    </w:pPr>
  </w:style>
  <w:style w:type="paragraph" w:customStyle="1" w:styleId="Bullet2Dot">
    <w:name w:val="Bullet2Dot"/>
    <w:basedOn w:val="Bullet1"/>
    <w:rsid w:val="00DA7F11"/>
    <w:pPr>
      <w:numPr>
        <w:ilvl w:val="2"/>
        <w:numId w:val="6"/>
      </w:numPr>
    </w:pPr>
  </w:style>
  <w:style w:type="paragraph" w:customStyle="1" w:styleId="Bullet3Dot">
    <w:name w:val="Bullet3Dot"/>
    <w:basedOn w:val="Bullet2Dot"/>
    <w:rsid w:val="00DA7F11"/>
    <w:pPr>
      <w:numPr>
        <w:ilvl w:val="0"/>
        <w:numId w:val="0"/>
      </w:numPr>
    </w:pPr>
  </w:style>
  <w:style w:type="paragraph" w:customStyle="1" w:styleId="Bullet4square">
    <w:name w:val="Bullet4square"/>
    <w:basedOn w:val="Bullet1"/>
    <w:rsid w:val="00DA7F11"/>
    <w:pPr>
      <w:numPr>
        <w:ilvl w:val="2"/>
      </w:numPr>
    </w:pPr>
  </w:style>
  <w:style w:type="numbering" w:customStyle="1" w:styleId="Number3">
    <w:name w:val="Number 3"/>
    <w:rsid w:val="00E2612C"/>
    <w:pPr>
      <w:numPr>
        <w:numId w:val="8"/>
      </w:numPr>
    </w:pPr>
  </w:style>
  <w:style w:type="paragraph" w:customStyle="1" w:styleId="Number1">
    <w:name w:val="Number1"/>
    <w:basedOn w:val="Body1"/>
    <w:rsid w:val="00E2612C"/>
    <w:pPr>
      <w:numPr>
        <w:numId w:val="10"/>
      </w:numPr>
    </w:pPr>
  </w:style>
  <w:style w:type="paragraph" w:customStyle="1" w:styleId="Number2">
    <w:name w:val="Number2"/>
    <w:basedOn w:val="Number1"/>
    <w:rsid w:val="00E2612C"/>
    <w:pPr>
      <w:numPr>
        <w:numId w:val="9"/>
      </w:numPr>
    </w:pPr>
  </w:style>
  <w:style w:type="paragraph" w:customStyle="1" w:styleId="TableNumber1">
    <w:name w:val="Table Number1"/>
    <w:basedOn w:val="Number1"/>
    <w:qFormat/>
    <w:rsid w:val="00EB31C2"/>
    <w:pPr>
      <w:numPr>
        <w:numId w:val="11"/>
      </w:numPr>
      <w:tabs>
        <w:tab w:val="left" w:pos="360"/>
      </w:tabs>
      <w:spacing w:before="0"/>
    </w:pPr>
  </w:style>
  <w:style w:type="paragraph" w:customStyle="1" w:styleId="TableBullet1">
    <w:name w:val="Table Bullet1"/>
    <w:basedOn w:val="Normal"/>
    <w:qFormat/>
    <w:rsid w:val="00DE3BBA"/>
    <w:pPr>
      <w:numPr>
        <w:numId w:val="41"/>
      </w:numPr>
    </w:pPr>
    <w:rPr>
      <w:rFonts w:ascii="Calibri" w:hAnsi="Calibri"/>
      <w:sz w:val="20"/>
      <w:szCs w:val="22"/>
    </w:rPr>
  </w:style>
  <w:style w:type="paragraph" w:customStyle="1" w:styleId="HeaderText">
    <w:name w:val="HeaderText"/>
    <w:basedOn w:val="Header"/>
    <w:link w:val="HeaderTextChar"/>
    <w:rsid w:val="0036008D"/>
    <w:pPr>
      <w:widowControl/>
      <w:pBdr>
        <w:bottom w:val="single" w:sz="4" w:space="1" w:color="auto"/>
      </w:pBdr>
      <w:tabs>
        <w:tab w:val="clear" w:pos="4680"/>
        <w:tab w:val="clear" w:pos="9360"/>
        <w:tab w:val="center" w:pos="4320"/>
        <w:tab w:val="right" w:pos="8640"/>
      </w:tabs>
      <w:suppressAutoHyphens w:val="0"/>
      <w:overflowPunct/>
      <w:autoSpaceDE/>
      <w:autoSpaceDN/>
      <w:adjustRightInd/>
      <w:textAlignment w:val="auto"/>
    </w:pPr>
    <w:rPr>
      <w:rFonts w:ascii="Calibri" w:hAnsi="Calibri"/>
      <w:kern w:val="0"/>
      <w:szCs w:val="22"/>
    </w:rPr>
  </w:style>
  <w:style w:type="character" w:customStyle="1" w:styleId="HeaderTextChar">
    <w:name w:val="HeaderText Char"/>
    <w:basedOn w:val="HeaderChar"/>
    <w:link w:val="HeaderText"/>
    <w:rsid w:val="0036008D"/>
    <w:rPr>
      <w:rFonts w:ascii="Calibri" w:hAnsi="Calibri"/>
      <w:kern w:val="1"/>
      <w:sz w:val="22"/>
      <w:szCs w:val="22"/>
    </w:rPr>
  </w:style>
  <w:style w:type="paragraph" w:styleId="Title">
    <w:name w:val="Title"/>
    <w:aliases w:val="Document"/>
    <w:basedOn w:val="Normal"/>
    <w:next w:val="Normal"/>
    <w:link w:val="TitleChar"/>
    <w:uiPriority w:val="10"/>
    <w:rsid w:val="003A1B94"/>
    <w:pPr>
      <w:widowControl/>
      <w:pBdr>
        <w:bottom w:val="single" w:sz="24" w:space="1" w:color="F58025"/>
      </w:pBdr>
      <w:suppressAutoHyphens w:val="0"/>
      <w:overflowPunct/>
      <w:autoSpaceDE/>
      <w:autoSpaceDN/>
      <w:adjustRightInd/>
      <w:spacing w:before="240" w:after="480" w:line="276" w:lineRule="auto"/>
      <w:contextualSpacing/>
      <w:jc w:val="right"/>
      <w:textAlignment w:val="auto"/>
    </w:pPr>
    <w:rPr>
      <w:rFonts w:ascii="Arial" w:hAnsi="Arial"/>
      <w:b/>
      <w:smallCaps/>
      <w:color w:val="F58025"/>
      <w:spacing w:val="5"/>
      <w:kern w:val="28"/>
      <w:sz w:val="52"/>
      <w:szCs w:val="52"/>
      <w:lang w:bidi="en-US"/>
    </w:rPr>
  </w:style>
  <w:style w:type="character" w:customStyle="1" w:styleId="TitleChar">
    <w:name w:val="Title Char"/>
    <w:aliases w:val="Document Char"/>
    <w:basedOn w:val="DefaultParagraphFont"/>
    <w:link w:val="Title"/>
    <w:uiPriority w:val="10"/>
    <w:rsid w:val="003A1B94"/>
    <w:rPr>
      <w:rFonts w:ascii="Arial" w:hAnsi="Arial"/>
      <w:b/>
      <w:smallCaps/>
      <w:color w:val="F58025"/>
      <w:spacing w:val="5"/>
      <w:kern w:val="28"/>
      <w:sz w:val="52"/>
      <w:szCs w:val="52"/>
      <w:lang w:bidi="en-US"/>
    </w:rPr>
  </w:style>
  <w:style w:type="paragraph" w:customStyle="1" w:styleId="CopyrightBold">
    <w:name w:val="Copyright Bold"/>
    <w:basedOn w:val="BodyText"/>
    <w:next w:val="BodyText"/>
    <w:link w:val="CopyrightBoldChar"/>
    <w:rsid w:val="00DB3917"/>
    <w:pPr>
      <w:spacing w:line="276" w:lineRule="auto"/>
      <w:ind w:left="360"/>
    </w:pPr>
    <w:rPr>
      <w:rFonts w:ascii="Palatino Linotype" w:hAnsi="Palatino Linotype"/>
      <w:bCs w:val="0"/>
      <w:szCs w:val="22"/>
      <w:lang w:bidi="en-US"/>
    </w:rPr>
  </w:style>
  <w:style w:type="character" w:customStyle="1" w:styleId="CopyrightBoldChar">
    <w:name w:val="Copyright Bold Char"/>
    <w:basedOn w:val="BodyTextChar"/>
    <w:link w:val="CopyrightBold"/>
    <w:rsid w:val="00DB3917"/>
    <w:rPr>
      <w:rFonts w:ascii="Palatino Linotype" w:hAnsi="Palatino Linotype"/>
      <w:bCs/>
      <w:sz w:val="22"/>
      <w:szCs w:val="22"/>
      <w:lang w:bidi="en-US"/>
    </w:rPr>
  </w:style>
  <w:style w:type="paragraph" w:styleId="FootnoteText">
    <w:name w:val="footnote text"/>
    <w:basedOn w:val="Normal"/>
    <w:link w:val="FootnoteTextChar"/>
    <w:uiPriority w:val="99"/>
    <w:semiHidden/>
    <w:unhideWhenUsed/>
    <w:rsid w:val="006764AC"/>
    <w:rPr>
      <w:sz w:val="20"/>
    </w:rPr>
  </w:style>
  <w:style w:type="character" w:customStyle="1" w:styleId="FootnoteTextChar">
    <w:name w:val="Footnote Text Char"/>
    <w:basedOn w:val="DefaultParagraphFont"/>
    <w:link w:val="FootnoteText"/>
    <w:uiPriority w:val="99"/>
    <w:semiHidden/>
    <w:rsid w:val="006764AC"/>
    <w:rPr>
      <w:kern w:val="1"/>
    </w:rPr>
  </w:style>
  <w:style w:type="character" w:styleId="FootnoteReference">
    <w:name w:val="footnote reference"/>
    <w:basedOn w:val="DefaultParagraphFont"/>
    <w:uiPriority w:val="99"/>
    <w:semiHidden/>
    <w:unhideWhenUsed/>
    <w:rsid w:val="006764AC"/>
    <w:rPr>
      <w:vertAlign w:val="superscript"/>
    </w:rPr>
  </w:style>
  <w:style w:type="paragraph" w:styleId="EndnoteText">
    <w:name w:val="endnote text"/>
    <w:basedOn w:val="Normal"/>
    <w:link w:val="EndnoteTextChar"/>
    <w:semiHidden/>
    <w:unhideWhenUsed/>
    <w:rsid w:val="00800FEB"/>
    <w:rPr>
      <w:sz w:val="20"/>
    </w:rPr>
  </w:style>
  <w:style w:type="character" w:customStyle="1" w:styleId="EndnoteTextChar">
    <w:name w:val="Endnote Text Char"/>
    <w:basedOn w:val="DefaultParagraphFont"/>
    <w:link w:val="EndnoteText"/>
    <w:uiPriority w:val="99"/>
    <w:semiHidden/>
    <w:rsid w:val="00800FEB"/>
    <w:rPr>
      <w:kern w:val="1"/>
    </w:rPr>
  </w:style>
  <w:style w:type="character" w:styleId="EndnoteReference">
    <w:name w:val="endnote reference"/>
    <w:basedOn w:val="DefaultParagraphFont"/>
    <w:uiPriority w:val="99"/>
    <w:semiHidden/>
    <w:unhideWhenUsed/>
    <w:rsid w:val="00800FEB"/>
    <w:rPr>
      <w:vertAlign w:val="superscript"/>
    </w:rPr>
  </w:style>
  <w:style w:type="character" w:styleId="FollowedHyperlink">
    <w:name w:val="FollowedHyperlink"/>
    <w:basedOn w:val="DefaultParagraphFont"/>
    <w:uiPriority w:val="99"/>
    <w:semiHidden/>
    <w:unhideWhenUsed/>
    <w:rsid w:val="00CF0271"/>
    <w:rPr>
      <w:color w:val="800080"/>
      <w:u w:val="single"/>
    </w:rPr>
  </w:style>
  <w:style w:type="paragraph" w:styleId="NormalWeb">
    <w:name w:val="Normal (Web)"/>
    <w:basedOn w:val="Normal"/>
    <w:uiPriority w:val="99"/>
    <w:semiHidden/>
    <w:unhideWhenUsed/>
    <w:rsid w:val="00053734"/>
    <w:pPr>
      <w:widowControl/>
      <w:suppressAutoHyphens w:val="0"/>
      <w:overflowPunct/>
      <w:autoSpaceDE/>
      <w:autoSpaceDN/>
      <w:adjustRightInd/>
      <w:spacing w:before="100" w:beforeAutospacing="1" w:after="100" w:afterAutospacing="1"/>
      <w:textAlignment w:val="auto"/>
    </w:pPr>
    <w:rPr>
      <w:rFonts w:eastAsia="Calibri"/>
      <w:kern w:val="0"/>
      <w:szCs w:val="24"/>
    </w:rPr>
  </w:style>
  <w:style w:type="paragraph" w:styleId="PlainText">
    <w:name w:val="Plain Text"/>
    <w:basedOn w:val="Normal"/>
    <w:link w:val="PlainTextChar"/>
    <w:uiPriority w:val="99"/>
    <w:unhideWhenUsed/>
    <w:rsid w:val="00D11DE0"/>
    <w:pPr>
      <w:widowControl/>
      <w:suppressAutoHyphens w:val="0"/>
      <w:overflowPunct/>
      <w:autoSpaceDE/>
      <w:autoSpaceDN/>
      <w:adjustRightInd/>
      <w:textAlignment w:val="auto"/>
    </w:pPr>
    <w:rPr>
      <w:rFonts w:ascii="Consolas" w:eastAsia="Calibri" w:hAnsi="Consolas"/>
      <w:kern w:val="0"/>
      <w:sz w:val="21"/>
      <w:szCs w:val="21"/>
    </w:rPr>
  </w:style>
  <w:style w:type="character" w:customStyle="1" w:styleId="PlainTextChar">
    <w:name w:val="Plain Text Char"/>
    <w:basedOn w:val="DefaultParagraphFont"/>
    <w:link w:val="PlainText"/>
    <w:uiPriority w:val="99"/>
    <w:rsid w:val="00D11DE0"/>
    <w:rPr>
      <w:rFonts w:ascii="Consolas" w:eastAsia="Calibri" w:hAnsi="Consolas" w:cs="Times New Roman"/>
      <w:sz w:val="21"/>
      <w:szCs w:val="21"/>
    </w:rPr>
  </w:style>
  <w:style w:type="paragraph" w:customStyle="1" w:styleId="Note">
    <w:name w:val="Note"/>
    <w:basedOn w:val="ListParagraph"/>
    <w:next w:val="Body1"/>
    <w:qFormat/>
    <w:rsid w:val="00472196"/>
    <w:pPr>
      <w:pBdr>
        <w:top w:val="dotted" w:sz="4" w:space="1" w:color="auto"/>
        <w:left w:val="dotted" w:sz="4" w:space="4" w:color="auto"/>
        <w:bottom w:val="dotted" w:sz="4" w:space="1" w:color="auto"/>
        <w:right w:val="dotted" w:sz="4" w:space="4" w:color="auto"/>
      </w:pBdr>
      <w:spacing w:after="200" w:line="276" w:lineRule="auto"/>
      <w:ind w:left="0"/>
      <w:jc w:val="both"/>
    </w:pPr>
    <w:rPr>
      <w:rFonts w:ascii="Calibri" w:hAnsi="Calibri"/>
      <w:szCs w:val="22"/>
    </w:rPr>
  </w:style>
  <w:style w:type="paragraph" w:customStyle="1" w:styleId="TableHeading1">
    <w:name w:val="TableHeading1"/>
    <w:basedOn w:val="Body1"/>
    <w:qFormat/>
    <w:rsid w:val="000F36EE"/>
    <w:pPr>
      <w:spacing w:before="60" w:after="60"/>
    </w:pPr>
    <w:rPr>
      <w:b/>
    </w:rPr>
  </w:style>
  <w:style w:type="paragraph" w:customStyle="1" w:styleId="TableText1">
    <w:name w:val="TableText1"/>
    <w:basedOn w:val="Body1"/>
    <w:qFormat/>
    <w:rsid w:val="000F36EE"/>
    <w:pPr>
      <w:spacing w:before="60" w:after="60"/>
    </w:pPr>
  </w:style>
  <w:style w:type="paragraph" w:styleId="ListBullet0">
    <w:name w:val="List Bullet"/>
    <w:basedOn w:val="Normal"/>
    <w:rsid w:val="00F91DA8"/>
    <w:pPr>
      <w:widowControl/>
      <w:numPr>
        <w:numId w:val="32"/>
      </w:numPr>
      <w:suppressAutoHyphens w:val="0"/>
      <w:overflowPunct/>
      <w:autoSpaceDE/>
      <w:autoSpaceDN/>
      <w:adjustRightInd/>
      <w:textAlignment w:val="auto"/>
    </w:pPr>
    <w:rPr>
      <w:kern w:val="0"/>
      <w:szCs w:val="24"/>
    </w:rPr>
  </w:style>
  <w:style w:type="paragraph" w:styleId="ListBullet3">
    <w:name w:val="List Bullet 3"/>
    <w:basedOn w:val="Normal"/>
    <w:autoRedefine/>
    <w:rsid w:val="00AC426B"/>
    <w:pPr>
      <w:widowControl/>
      <w:tabs>
        <w:tab w:val="num" w:pos="1080"/>
      </w:tabs>
      <w:suppressAutoHyphens w:val="0"/>
      <w:overflowPunct/>
      <w:autoSpaceDE/>
      <w:autoSpaceDN/>
      <w:adjustRightInd/>
      <w:ind w:left="1080" w:hanging="360"/>
      <w:textAlignment w:val="auto"/>
    </w:pPr>
    <w:rPr>
      <w:kern w:val="0"/>
      <w:szCs w:val="24"/>
    </w:rPr>
  </w:style>
  <w:style w:type="paragraph" w:customStyle="1" w:styleId="Simplebullets">
    <w:name w:val="Simple bullets"/>
    <w:basedOn w:val="Normal"/>
    <w:rsid w:val="00AC426B"/>
    <w:pPr>
      <w:widowControl/>
      <w:numPr>
        <w:numId w:val="13"/>
      </w:numPr>
      <w:suppressAutoHyphens w:val="0"/>
      <w:overflowPunct/>
      <w:autoSpaceDE/>
      <w:autoSpaceDN/>
      <w:adjustRightInd/>
      <w:textAlignment w:val="auto"/>
    </w:pPr>
    <w:rPr>
      <w:rFonts w:ascii="Arial" w:hAnsi="Arial" w:cs="Arial"/>
      <w:kern w:val="0"/>
      <w:sz w:val="20"/>
      <w:szCs w:val="24"/>
    </w:rPr>
  </w:style>
  <w:style w:type="character" w:customStyle="1" w:styleId="apple-converted-space">
    <w:name w:val="apple-converted-space"/>
    <w:basedOn w:val="DefaultParagraphFont"/>
    <w:rsid w:val="00DD5CF0"/>
  </w:style>
  <w:style w:type="character" w:customStyle="1" w:styleId="highlight">
    <w:name w:val="highlight"/>
    <w:basedOn w:val="DefaultParagraphFont"/>
    <w:rsid w:val="00DD5CF0"/>
  </w:style>
  <w:style w:type="character" w:styleId="Strong">
    <w:name w:val="Strong"/>
    <w:basedOn w:val="DefaultParagraphFont"/>
    <w:uiPriority w:val="22"/>
    <w:rsid w:val="00BA7B3C"/>
    <w:rPr>
      <w:b/>
      <w:bCs/>
    </w:rPr>
  </w:style>
  <w:style w:type="paragraph" w:customStyle="1" w:styleId="ListBullet">
    <w:name w:val="ListBullet"/>
    <w:basedOn w:val="ListParagraph"/>
    <w:qFormat/>
    <w:rsid w:val="003006DB"/>
    <w:pPr>
      <w:numPr>
        <w:numId w:val="14"/>
      </w:numPr>
      <w:tabs>
        <w:tab w:val="left" w:pos="360"/>
        <w:tab w:val="left" w:pos="720"/>
      </w:tabs>
      <w:ind w:left="720"/>
    </w:pPr>
  </w:style>
  <w:style w:type="numbering" w:customStyle="1" w:styleId="Headings">
    <w:name w:val="Headings"/>
    <w:uiPriority w:val="99"/>
    <w:rsid w:val="00CD1B28"/>
    <w:pPr>
      <w:numPr>
        <w:numId w:val="28"/>
      </w:numPr>
    </w:pPr>
  </w:style>
  <w:style w:type="paragraph" w:styleId="TOC4">
    <w:name w:val="toc 4"/>
    <w:basedOn w:val="Normal"/>
    <w:next w:val="Normal"/>
    <w:autoRedefine/>
    <w:uiPriority w:val="39"/>
    <w:unhideWhenUsed/>
    <w:rsid w:val="00060CDA"/>
    <w:pPr>
      <w:ind w:left="720"/>
    </w:pPr>
    <w:rPr>
      <w:rFonts w:asciiTheme="minorHAnsi" w:hAnsiTheme="minorHAnsi"/>
      <w:sz w:val="20"/>
    </w:rPr>
  </w:style>
  <w:style w:type="paragraph" w:styleId="TOC5">
    <w:name w:val="toc 5"/>
    <w:basedOn w:val="Normal"/>
    <w:next w:val="Normal"/>
    <w:autoRedefine/>
    <w:uiPriority w:val="39"/>
    <w:unhideWhenUsed/>
    <w:rsid w:val="00060CDA"/>
    <w:pPr>
      <w:ind w:left="960"/>
    </w:pPr>
    <w:rPr>
      <w:rFonts w:asciiTheme="minorHAnsi" w:hAnsiTheme="minorHAnsi"/>
      <w:sz w:val="20"/>
    </w:rPr>
  </w:style>
  <w:style w:type="paragraph" w:styleId="TOC6">
    <w:name w:val="toc 6"/>
    <w:basedOn w:val="Normal"/>
    <w:next w:val="Normal"/>
    <w:autoRedefine/>
    <w:uiPriority w:val="39"/>
    <w:unhideWhenUsed/>
    <w:rsid w:val="00060CDA"/>
    <w:pPr>
      <w:ind w:left="1200"/>
    </w:pPr>
    <w:rPr>
      <w:rFonts w:asciiTheme="minorHAnsi" w:hAnsiTheme="minorHAnsi"/>
      <w:sz w:val="20"/>
    </w:rPr>
  </w:style>
  <w:style w:type="paragraph" w:styleId="TOC7">
    <w:name w:val="toc 7"/>
    <w:basedOn w:val="Normal"/>
    <w:next w:val="Normal"/>
    <w:autoRedefine/>
    <w:uiPriority w:val="39"/>
    <w:unhideWhenUsed/>
    <w:rsid w:val="00060CDA"/>
    <w:pPr>
      <w:ind w:left="1440"/>
    </w:pPr>
    <w:rPr>
      <w:rFonts w:asciiTheme="minorHAnsi" w:hAnsiTheme="minorHAnsi"/>
      <w:sz w:val="20"/>
    </w:rPr>
  </w:style>
  <w:style w:type="paragraph" w:styleId="TOC8">
    <w:name w:val="toc 8"/>
    <w:basedOn w:val="Normal"/>
    <w:next w:val="Normal"/>
    <w:autoRedefine/>
    <w:uiPriority w:val="39"/>
    <w:unhideWhenUsed/>
    <w:rsid w:val="00060CDA"/>
    <w:pPr>
      <w:ind w:left="1680"/>
    </w:pPr>
    <w:rPr>
      <w:rFonts w:asciiTheme="minorHAnsi" w:hAnsiTheme="minorHAnsi"/>
      <w:sz w:val="20"/>
    </w:rPr>
  </w:style>
  <w:style w:type="paragraph" w:styleId="TOC9">
    <w:name w:val="toc 9"/>
    <w:basedOn w:val="Normal"/>
    <w:next w:val="Normal"/>
    <w:autoRedefine/>
    <w:uiPriority w:val="39"/>
    <w:unhideWhenUsed/>
    <w:rsid w:val="00060CDA"/>
    <w:pPr>
      <w:ind w:left="1920"/>
    </w:pPr>
    <w:rPr>
      <w:rFonts w:asciiTheme="minorHAnsi" w:hAnsiTheme="minorHAnsi"/>
      <w:sz w:val="20"/>
    </w:rPr>
  </w:style>
  <w:style w:type="paragraph" w:customStyle="1" w:styleId="TitlePageSubHeading">
    <w:name w:val="TitlePageSubHeading"/>
    <w:basedOn w:val="Normal"/>
    <w:next w:val="BodyText"/>
    <w:link w:val="TitlePageSubHeadingChar"/>
    <w:qFormat/>
    <w:rsid w:val="00C93B49"/>
    <w:pPr>
      <w:pBdr>
        <w:bottom w:val="single" w:sz="12" w:space="4" w:color="auto"/>
      </w:pBdr>
      <w:spacing w:after="120"/>
    </w:pPr>
    <w:rPr>
      <w:rFonts w:ascii="Calibri" w:hAnsi="Calibri"/>
      <w:i/>
      <w:color w:val="006699"/>
      <w:spacing w:val="5"/>
      <w:kern w:val="28"/>
      <w:sz w:val="28"/>
      <w:szCs w:val="52"/>
      <w:lang w:bidi="en-US"/>
    </w:rPr>
  </w:style>
  <w:style w:type="character" w:customStyle="1" w:styleId="TitlePageSubHeadingChar">
    <w:name w:val="TitlePageSubHeading Char"/>
    <w:basedOn w:val="DefaultParagraphFont"/>
    <w:link w:val="TitlePageSubHeading"/>
    <w:rsid w:val="00C93B49"/>
    <w:rPr>
      <w:rFonts w:ascii="Calibri" w:hAnsi="Calibri"/>
      <w:i/>
      <w:color w:val="006699"/>
      <w:spacing w:val="5"/>
      <w:kern w:val="28"/>
      <w:sz w:val="28"/>
      <w:szCs w:val="52"/>
      <w:lang w:bidi="en-US"/>
    </w:rPr>
  </w:style>
  <w:style w:type="paragraph" w:customStyle="1" w:styleId="Code">
    <w:name w:val="Code"/>
    <w:basedOn w:val="BodyText"/>
    <w:qFormat/>
    <w:rsid w:val="00D4701F"/>
    <w:pPr>
      <w:ind w:left="360"/>
    </w:pPr>
    <w:rPr>
      <w:rFonts w:ascii="Courier New" w:hAnsi="Courier New"/>
      <w:sz w:val="18"/>
    </w:rPr>
  </w:style>
  <w:style w:type="paragraph" w:customStyle="1" w:styleId="TitleHead">
    <w:name w:val="TitleHead"/>
    <w:basedOn w:val="Normal"/>
    <w:rsid w:val="00120690"/>
    <w:pPr>
      <w:spacing w:before="120"/>
    </w:pPr>
    <w:rPr>
      <w:rFonts w:ascii="Calibri" w:hAnsi="Calibri"/>
      <w:b/>
      <w:smallCaps/>
      <w:color w:val="006699"/>
      <w:spacing w:val="5"/>
      <w:kern w:val="28"/>
      <w:sz w:val="44"/>
      <w:szCs w:val="4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110">
      <w:bodyDiv w:val="1"/>
      <w:marLeft w:val="0"/>
      <w:marRight w:val="0"/>
      <w:marTop w:val="0"/>
      <w:marBottom w:val="0"/>
      <w:divBdr>
        <w:top w:val="none" w:sz="0" w:space="0" w:color="auto"/>
        <w:left w:val="none" w:sz="0" w:space="0" w:color="auto"/>
        <w:bottom w:val="none" w:sz="0" w:space="0" w:color="auto"/>
        <w:right w:val="none" w:sz="0" w:space="0" w:color="auto"/>
      </w:divBdr>
    </w:div>
    <w:div w:id="180780934">
      <w:bodyDiv w:val="1"/>
      <w:marLeft w:val="0"/>
      <w:marRight w:val="0"/>
      <w:marTop w:val="0"/>
      <w:marBottom w:val="0"/>
      <w:divBdr>
        <w:top w:val="none" w:sz="0" w:space="0" w:color="auto"/>
        <w:left w:val="none" w:sz="0" w:space="0" w:color="auto"/>
        <w:bottom w:val="none" w:sz="0" w:space="0" w:color="auto"/>
        <w:right w:val="none" w:sz="0" w:space="0" w:color="auto"/>
      </w:divBdr>
    </w:div>
    <w:div w:id="336078924">
      <w:bodyDiv w:val="1"/>
      <w:marLeft w:val="0"/>
      <w:marRight w:val="0"/>
      <w:marTop w:val="0"/>
      <w:marBottom w:val="0"/>
      <w:divBdr>
        <w:top w:val="none" w:sz="0" w:space="0" w:color="auto"/>
        <w:left w:val="none" w:sz="0" w:space="0" w:color="auto"/>
        <w:bottom w:val="none" w:sz="0" w:space="0" w:color="auto"/>
        <w:right w:val="none" w:sz="0" w:space="0" w:color="auto"/>
      </w:divBdr>
    </w:div>
    <w:div w:id="373963337">
      <w:bodyDiv w:val="1"/>
      <w:marLeft w:val="0"/>
      <w:marRight w:val="0"/>
      <w:marTop w:val="0"/>
      <w:marBottom w:val="0"/>
      <w:divBdr>
        <w:top w:val="none" w:sz="0" w:space="0" w:color="auto"/>
        <w:left w:val="none" w:sz="0" w:space="0" w:color="auto"/>
        <w:bottom w:val="none" w:sz="0" w:space="0" w:color="auto"/>
        <w:right w:val="none" w:sz="0" w:space="0" w:color="auto"/>
      </w:divBdr>
    </w:div>
    <w:div w:id="380206619">
      <w:bodyDiv w:val="1"/>
      <w:marLeft w:val="0"/>
      <w:marRight w:val="0"/>
      <w:marTop w:val="0"/>
      <w:marBottom w:val="0"/>
      <w:divBdr>
        <w:top w:val="none" w:sz="0" w:space="0" w:color="auto"/>
        <w:left w:val="none" w:sz="0" w:space="0" w:color="auto"/>
        <w:bottom w:val="none" w:sz="0" w:space="0" w:color="auto"/>
        <w:right w:val="none" w:sz="0" w:space="0" w:color="auto"/>
      </w:divBdr>
    </w:div>
    <w:div w:id="486284633">
      <w:bodyDiv w:val="1"/>
      <w:marLeft w:val="0"/>
      <w:marRight w:val="0"/>
      <w:marTop w:val="0"/>
      <w:marBottom w:val="0"/>
      <w:divBdr>
        <w:top w:val="none" w:sz="0" w:space="0" w:color="auto"/>
        <w:left w:val="none" w:sz="0" w:space="0" w:color="auto"/>
        <w:bottom w:val="none" w:sz="0" w:space="0" w:color="auto"/>
        <w:right w:val="none" w:sz="0" w:space="0" w:color="auto"/>
      </w:divBdr>
    </w:div>
    <w:div w:id="572589861">
      <w:bodyDiv w:val="1"/>
      <w:marLeft w:val="0"/>
      <w:marRight w:val="0"/>
      <w:marTop w:val="0"/>
      <w:marBottom w:val="0"/>
      <w:divBdr>
        <w:top w:val="none" w:sz="0" w:space="0" w:color="auto"/>
        <w:left w:val="none" w:sz="0" w:space="0" w:color="auto"/>
        <w:bottom w:val="none" w:sz="0" w:space="0" w:color="auto"/>
        <w:right w:val="none" w:sz="0" w:space="0" w:color="auto"/>
      </w:divBdr>
      <w:divsChild>
        <w:div w:id="1986271838">
          <w:marLeft w:val="1166"/>
          <w:marRight w:val="0"/>
          <w:marTop w:val="144"/>
          <w:marBottom w:val="0"/>
          <w:divBdr>
            <w:top w:val="none" w:sz="0" w:space="0" w:color="auto"/>
            <w:left w:val="none" w:sz="0" w:space="0" w:color="auto"/>
            <w:bottom w:val="none" w:sz="0" w:space="0" w:color="auto"/>
            <w:right w:val="none" w:sz="0" w:space="0" w:color="auto"/>
          </w:divBdr>
        </w:div>
      </w:divsChild>
    </w:div>
    <w:div w:id="601769359">
      <w:bodyDiv w:val="1"/>
      <w:marLeft w:val="0"/>
      <w:marRight w:val="0"/>
      <w:marTop w:val="0"/>
      <w:marBottom w:val="0"/>
      <w:divBdr>
        <w:top w:val="none" w:sz="0" w:space="0" w:color="auto"/>
        <w:left w:val="none" w:sz="0" w:space="0" w:color="auto"/>
        <w:bottom w:val="none" w:sz="0" w:space="0" w:color="auto"/>
        <w:right w:val="none" w:sz="0" w:space="0" w:color="auto"/>
      </w:divBdr>
    </w:div>
    <w:div w:id="613027213">
      <w:bodyDiv w:val="1"/>
      <w:marLeft w:val="0"/>
      <w:marRight w:val="0"/>
      <w:marTop w:val="0"/>
      <w:marBottom w:val="0"/>
      <w:divBdr>
        <w:top w:val="none" w:sz="0" w:space="0" w:color="auto"/>
        <w:left w:val="none" w:sz="0" w:space="0" w:color="auto"/>
        <w:bottom w:val="none" w:sz="0" w:space="0" w:color="auto"/>
        <w:right w:val="none" w:sz="0" w:space="0" w:color="auto"/>
      </w:divBdr>
    </w:div>
    <w:div w:id="644550083">
      <w:bodyDiv w:val="1"/>
      <w:marLeft w:val="0"/>
      <w:marRight w:val="0"/>
      <w:marTop w:val="0"/>
      <w:marBottom w:val="0"/>
      <w:divBdr>
        <w:top w:val="none" w:sz="0" w:space="0" w:color="auto"/>
        <w:left w:val="none" w:sz="0" w:space="0" w:color="auto"/>
        <w:bottom w:val="none" w:sz="0" w:space="0" w:color="auto"/>
        <w:right w:val="none" w:sz="0" w:space="0" w:color="auto"/>
      </w:divBdr>
    </w:div>
    <w:div w:id="673924132">
      <w:bodyDiv w:val="1"/>
      <w:marLeft w:val="0"/>
      <w:marRight w:val="0"/>
      <w:marTop w:val="0"/>
      <w:marBottom w:val="0"/>
      <w:divBdr>
        <w:top w:val="none" w:sz="0" w:space="0" w:color="auto"/>
        <w:left w:val="none" w:sz="0" w:space="0" w:color="auto"/>
        <w:bottom w:val="none" w:sz="0" w:space="0" w:color="auto"/>
        <w:right w:val="none" w:sz="0" w:space="0" w:color="auto"/>
      </w:divBdr>
    </w:div>
    <w:div w:id="728268007">
      <w:bodyDiv w:val="1"/>
      <w:marLeft w:val="0"/>
      <w:marRight w:val="0"/>
      <w:marTop w:val="0"/>
      <w:marBottom w:val="0"/>
      <w:divBdr>
        <w:top w:val="none" w:sz="0" w:space="0" w:color="auto"/>
        <w:left w:val="none" w:sz="0" w:space="0" w:color="auto"/>
        <w:bottom w:val="none" w:sz="0" w:space="0" w:color="auto"/>
        <w:right w:val="none" w:sz="0" w:space="0" w:color="auto"/>
      </w:divBdr>
    </w:div>
    <w:div w:id="863135257">
      <w:bodyDiv w:val="1"/>
      <w:marLeft w:val="0"/>
      <w:marRight w:val="0"/>
      <w:marTop w:val="0"/>
      <w:marBottom w:val="0"/>
      <w:divBdr>
        <w:top w:val="none" w:sz="0" w:space="0" w:color="auto"/>
        <w:left w:val="none" w:sz="0" w:space="0" w:color="auto"/>
        <w:bottom w:val="none" w:sz="0" w:space="0" w:color="auto"/>
        <w:right w:val="none" w:sz="0" w:space="0" w:color="auto"/>
      </w:divBdr>
      <w:divsChild>
        <w:div w:id="329253546">
          <w:marLeft w:val="0"/>
          <w:marRight w:val="0"/>
          <w:marTop w:val="0"/>
          <w:marBottom w:val="0"/>
          <w:divBdr>
            <w:top w:val="none" w:sz="0" w:space="0" w:color="auto"/>
            <w:left w:val="none" w:sz="0" w:space="0" w:color="auto"/>
            <w:bottom w:val="none" w:sz="0" w:space="0" w:color="auto"/>
            <w:right w:val="none" w:sz="0" w:space="0" w:color="auto"/>
          </w:divBdr>
          <w:divsChild>
            <w:div w:id="1334645391">
              <w:marLeft w:val="0"/>
              <w:marRight w:val="0"/>
              <w:marTop w:val="0"/>
              <w:marBottom w:val="0"/>
              <w:divBdr>
                <w:top w:val="none" w:sz="0" w:space="0" w:color="auto"/>
                <w:left w:val="none" w:sz="0" w:space="0" w:color="auto"/>
                <w:bottom w:val="none" w:sz="0" w:space="0" w:color="auto"/>
                <w:right w:val="none" w:sz="0" w:space="0" w:color="auto"/>
              </w:divBdr>
              <w:divsChild>
                <w:div w:id="4210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16569">
      <w:bodyDiv w:val="1"/>
      <w:marLeft w:val="0"/>
      <w:marRight w:val="0"/>
      <w:marTop w:val="0"/>
      <w:marBottom w:val="0"/>
      <w:divBdr>
        <w:top w:val="none" w:sz="0" w:space="0" w:color="auto"/>
        <w:left w:val="none" w:sz="0" w:space="0" w:color="auto"/>
        <w:bottom w:val="none" w:sz="0" w:space="0" w:color="auto"/>
        <w:right w:val="none" w:sz="0" w:space="0" w:color="auto"/>
      </w:divBdr>
    </w:div>
    <w:div w:id="1146972911">
      <w:bodyDiv w:val="1"/>
      <w:marLeft w:val="0"/>
      <w:marRight w:val="0"/>
      <w:marTop w:val="0"/>
      <w:marBottom w:val="0"/>
      <w:divBdr>
        <w:top w:val="none" w:sz="0" w:space="0" w:color="auto"/>
        <w:left w:val="none" w:sz="0" w:space="0" w:color="auto"/>
        <w:bottom w:val="none" w:sz="0" w:space="0" w:color="auto"/>
        <w:right w:val="none" w:sz="0" w:space="0" w:color="auto"/>
      </w:divBdr>
    </w:div>
    <w:div w:id="1151992647">
      <w:bodyDiv w:val="1"/>
      <w:marLeft w:val="0"/>
      <w:marRight w:val="0"/>
      <w:marTop w:val="0"/>
      <w:marBottom w:val="0"/>
      <w:divBdr>
        <w:top w:val="none" w:sz="0" w:space="0" w:color="auto"/>
        <w:left w:val="none" w:sz="0" w:space="0" w:color="auto"/>
        <w:bottom w:val="none" w:sz="0" w:space="0" w:color="auto"/>
        <w:right w:val="none" w:sz="0" w:space="0" w:color="auto"/>
      </w:divBdr>
    </w:div>
    <w:div w:id="1204632140">
      <w:bodyDiv w:val="1"/>
      <w:marLeft w:val="0"/>
      <w:marRight w:val="0"/>
      <w:marTop w:val="0"/>
      <w:marBottom w:val="0"/>
      <w:divBdr>
        <w:top w:val="none" w:sz="0" w:space="0" w:color="auto"/>
        <w:left w:val="none" w:sz="0" w:space="0" w:color="auto"/>
        <w:bottom w:val="none" w:sz="0" w:space="0" w:color="auto"/>
        <w:right w:val="none" w:sz="0" w:space="0" w:color="auto"/>
      </w:divBdr>
    </w:div>
    <w:div w:id="1340157623">
      <w:bodyDiv w:val="1"/>
      <w:marLeft w:val="0"/>
      <w:marRight w:val="0"/>
      <w:marTop w:val="0"/>
      <w:marBottom w:val="0"/>
      <w:divBdr>
        <w:top w:val="none" w:sz="0" w:space="0" w:color="auto"/>
        <w:left w:val="none" w:sz="0" w:space="0" w:color="auto"/>
        <w:bottom w:val="none" w:sz="0" w:space="0" w:color="auto"/>
        <w:right w:val="none" w:sz="0" w:space="0" w:color="auto"/>
      </w:divBdr>
    </w:div>
    <w:div w:id="1459642605">
      <w:bodyDiv w:val="1"/>
      <w:marLeft w:val="0"/>
      <w:marRight w:val="0"/>
      <w:marTop w:val="0"/>
      <w:marBottom w:val="0"/>
      <w:divBdr>
        <w:top w:val="none" w:sz="0" w:space="0" w:color="auto"/>
        <w:left w:val="none" w:sz="0" w:space="0" w:color="auto"/>
        <w:bottom w:val="none" w:sz="0" w:space="0" w:color="auto"/>
        <w:right w:val="none" w:sz="0" w:space="0" w:color="auto"/>
      </w:divBdr>
    </w:div>
    <w:div w:id="1482696579">
      <w:bodyDiv w:val="1"/>
      <w:marLeft w:val="0"/>
      <w:marRight w:val="0"/>
      <w:marTop w:val="0"/>
      <w:marBottom w:val="0"/>
      <w:divBdr>
        <w:top w:val="none" w:sz="0" w:space="0" w:color="auto"/>
        <w:left w:val="none" w:sz="0" w:space="0" w:color="auto"/>
        <w:bottom w:val="none" w:sz="0" w:space="0" w:color="auto"/>
        <w:right w:val="none" w:sz="0" w:space="0" w:color="auto"/>
      </w:divBdr>
    </w:div>
    <w:div w:id="1486048213">
      <w:bodyDiv w:val="1"/>
      <w:marLeft w:val="0"/>
      <w:marRight w:val="0"/>
      <w:marTop w:val="0"/>
      <w:marBottom w:val="0"/>
      <w:divBdr>
        <w:top w:val="none" w:sz="0" w:space="0" w:color="auto"/>
        <w:left w:val="none" w:sz="0" w:space="0" w:color="auto"/>
        <w:bottom w:val="none" w:sz="0" w:space="0" w:color="auto"/>
        <w:right w:val="none" w:sz="0" w:space="0" w:color="auto"/>
      </w:divBdr>
    </w:div>
    <w:div w:id="1592814178">
      <w:bodyDiv w:val="1"/>
      <w:marLeft w:val="0"/>
      <w:marRight w:val="0"/>
      <w:marTop w:val="0"/>
      <w:marBottom w:val="0"/>
      <w:divBdr>
        <w:top w:val="none" w:sz="0" w:space="0" w:color="auto"/>
        <w:left w:val="none" w:sz="0" w:space="0" w:color="auto"/>
        <w:bottom w:val="none" w:sz="0" w:space="0" w:color="auto"/>
        <w:right w:val="none" w:sz="0" w:space="0" w:color="auto"/>
      </w:divBdr>
    </w:div>
    <w:div w:id="1622222976">
      <w:bodyDiv w:val="1"/>
      <w:marLeft w:val="0"/>
      <w:marRight w:val="0"/>
      <w:marTop w:val="0"/>
      <w:marBottom w:val="0"/>
      <w:divBdr>
        <w:top w:val="none" w:sz="0" w:space="0" w:color="auto"/>
        <w:left w:val="none" w:sz="0" w:space="0" w:color="auto"/>
        <w:bottom w:val="none" w:sz="0" w:space="0" w:color="auto"/>
        <w:right w:val="none" w:sz="0" w:space="0" w:color="auto"/>
      </w:divBdr>
    </w:div>
    <w:div w:id="1650670092">
      <w:bodyDiv w:val="1"/>
      <w:marLeft w:val="0"/>
      <w:marRight w:val="0"/>
      <w:marTop w:val="0"/>
      <w:marBottom w:val="0"/>
      <w:divBdr>
        <w:top w:val="none" w:sz="0" w:space="0" w:color="auto"/>
        <w:left w:val="none" w:sz="0" w:space="0" w:color="auto"/>
        <w:bottom w:val="none" w:sz="0" w:space="0" w:color="auto"/>
        <w:right w:val="none" w:sz="0" w:space="0" w:color="auto"/>
      </w:divBdr>
    </w:div>
    <w:div w:id="1770273635">
      <w:bodyDiv w:val="1"/>
      <w:marLeft w:val="0"/>
      <w:marRight w:val="0"/>
      <w:marTop w:val="0"/>
      <w:marBottom w:val="0"/>
      <w:divBdr>
        <w:top w:val="none" w:sz="0" w:space="0" w:color="auto"/>
        <w:left w:val="none" w:sz="0" w:space="0" w:color="auto"/>
        <w:bottom w:val="none" w:sz="0" w:space="0" w:color="auto"/>
        <w:right w:val="none" w:sz="0" w:space="0" w:color="auto"/>
      </w:divBdr>
      <w:divsChild>
        <w:div w:id="297299912">
          <w:marLeft w:val="0"/>
          <w:marRight w:val="0"/>
          <w:marTop w:val="0"/>
          <w:marBottom w:val="0"/>
          <w:divBdr>
            <w:top w:val="none" w:sz="0" w:space="0" w:color="auto"/>
            <w:left w:val="none" w:sz="0" w:space="0" w:color="auto"/>
            <w:bottom w:val="none" w:sz="0" w:space="0" w:color="auto"/>
            <w:right w:val="none" w:sz="0" w:space="0" w:color="auto"/>
          </w:divBdr>
          <w:divsChild>
            <w:div w:id="1317491768">
              <w:marLeft w:val="0"/>
              <w:marRight w:val="0"/>
              <w:marTop w:val="0"/>
              <w:marBottom w:val="0"/>
              <w:divBdr>
                <w:top w:val="none" w:sz="0" w:space="0" w:color="auto"/>
                <w:left w:val="none" w:sz="0" w:space="0" w:color="auto"/>
                <w:bottom w:val="none" w:sz="0" w:space="0" w:color="auto"/>
                <w:right w:val="none" w:sz="0" w:space="0" w:color="auto"/>
              </w:divBdr>
            </w:div>
          </w:divsChild>
        </w:div>
        <w:div w:id="612442333">
          <w:marLeft w:val="0"/>
          <w:marRight w:val="0"/>
          <w:marTop w:val="0"/>
          <w:marBottom w:val="0"/>
          <w:divBdr>
            <w:top w:val="none" w:sz="0" w:space="0" w:color="auto"/>
            <w:left w:val="none" w:sz="0" w:space="0" w:color="auto"/>
            <w:bottom w:val="none" w:sz="0" w:space="0" w:color="auto"/>
            <w:right w:val="none" w:sz="0" w:space="0" w:color="auto"/>
          </w:divBdr>
          <w:divsChild>
            <w:div w:id="63340304">
              <w:marLeft w:val="0"/>
              <w:marRight w:val="0"/>
              <w:marTop w:val="0"/>
              <w:marBottom w:val="0"/>
              <w:divBdr>
                <w:top w:val="none" w:sz="0" w:space="0" w:color="auto"/>
                <w:left w:val="none" w:sz="0" w:space="0" w:color="auto"/>
                <w:bottom w:val="none" w:sz="0" w:space="0" w:color="auto"/>
                <w:right w:val="none" w:sz="0" w:space="0" w:color="auto"/>
              </w:divBdr>
            </w:div>
            <w:div w:id="449740676">
              <w:marLeft w:val="0"/>
              <w:marRight w:val="0"/>
              <w:marTop w:val="0"/>
              <w:marBottom w:val="0"/>
              <w:divBdr>
                <w:top w:val="none" w:sz="0" w:space="0" w:color="auto"/>
                <w:left w:val="none" w:sz="0" w:space="0" w:color="auto"/>
                <w:bottom w:val="none" w:sz="0" w:space="0" w:color="auto"/>
                <w:right w:val="none" w:sz="0" w:space="0" w:color="auto"/>
              </w:divBdr>
            </w:div>
            <w:div w:id="595410012">
              <w:marLeft w:val="0"/>
              <w:marRight w:val="0"/>
              <w:marTop w:val="0"/>
              <w:marBottom w:val="0"/>
              <w:divBdr>
                <w:top w:val="none" w:sz="0" w:space="0" w:color="auto"/>
                <w:left w:val="none" w:sz="0" w:space="0" w:color="auto"/>
                <w:bottom w:val="none" w:sz="0" w:space="0" w:color="auto"/>
                <w:right w:val="none" w:sz="0" w:space="0" w:color="auto"/>
              </w:divBdr>
            </w:div>
            <w:div w:id="886378142">
              <w:marLeft w:val="0"/>
              <w:marRight w:val="0"/>
              <w:marTop w:val="0"/>
              <w:marBottom w:val="0"/>
              <w:divBdr>
                <w:top w:val="none" w:sz="0" w:space="0" w:color="auto"/>
                <w:left w:val="none" w:sz="0" w:space="0" w:color="auto"/>
                <w:bottom w:val="none" w:sz="0" w:space="0" w:color="auto"/>
                <w:right w:val="none" w:sz="0" w:space="0" w:color="auto"/>
              </w:divBdr>
            </w:div>
            <w:div w:id="1018433739">
              <w:marLeft w:val="0"/>
              <w:marRight w:val="0"/>
              <w:marTop w:val="0"/>
              <w:marBottom w:val="0"/>
              <w:divBdr>
                <w:top w:val="none" w:sz="0" w:space="0" w:color="auto"/>
                <w:left w:val="none" w:sz="0" w:space="0" w:color="auto"/>
                <w:bottom w:val="none" w:sz="0" w:space="0" w:color="auto"/>
                <w:right w:val="none" w:sz="0" w:space="0" w:color="auto"/>
              </w:divBdr>
            </w:div>
            <w:div w:id="1032144214">
              <w:marLeft w:val="0"/>
              <w:marRight w:val="0"/>
              <w:marTop w:val="0"/>
              <w:marBottom w:val="0"/>
              <w:divBdr>
                <w:top w:val="none" w:sz="0" w:space="0" w:color="auto"/>
                <w:left w:val="none" w:sz="0" w:space="0" w:color="auto"/>
                <w:bottom w:val="none" w:sz="0" w:space="0" w:color="auto"/>
                <w:right w:val="none" w:sz="0" w:space="0" w:color="auto"/>
              </w:divBdr>
              <w:divsChild>
                <w:div w:id="348605397">
                  <w:marLeft w:val="0"/>
                  <w:marRight w:val="0"/>
                  <w:marTop w:val="0"/>
                  <w:marBottom w:val="0"/>
                  <w:divBdr>
                    <w:top w:val="none" w:sz="0" w:space="0" w:color="auto"/>
                    <w:left w:val="none" w:sz="0" w:space="0" w:color="auto"/>
                    <w:bottom w:val="none" w:sz="0" w:space="0" w:color="auto"/>
                    <w:right w:val="none" w:sz="0" w:space="0" w:color="auto"/>
                  </w:divBdr>
                </w:div>
                <w:div w:id="2082560040">
                  <w:marLeft w:val="0"/>
                  <w:marRight w:val="0"/>
                  <w:marTop w:val="0"/>
                  <w:marBottom w:val="0"/>
                  <w:divBdr>
                    <w:top w:val="none" w:sz="0" w:space="0" w:color="auto"/>
                    <w:left w:val="none" w:sz="0" w:space="0" w:color="auto"/>
                    <w:bottom w:val="none" w:sz="0" w:space="0" w:color="auto"/>
                    <w:right w:val="none" w:sz="0" w:space="0" w:color="auto"/>
                  </w:divBdr>
                </w:div>
              </w:divsChild>
            </w:div>
            <w:div w:id="18502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5303">
      <w:bodyDiv w:val="1"/>
      <w:marLeft w:val="0"/>
      <w:marRight w:val="0"/>
      <w:marTop w:val="0"/>
      <w:marBottom w:val="0"/>
      <w:divBdr>
        <w:top w:val="none" w:sz="0" w:space="0" w:color="auto"/>
        <w:left w:val="none" w:sz="0" w:space="0" w:color="auto"/>
        <w:bottom w:val="none" w:sz="0" w:space="0" w:color="auto"/>
        <w:right w:val="none" w:sz="0" w:space="0" w:color="auto"/>
      </w:divBdr>
    </w:div>
    <w:div w:id="1871648768">
      <w:bodyDiv w:val="1"/>
      <w:marLeft w:val="0"/>
      <w:marRight w:val="0"/>
      <w:marTop w:val="0"/>
      <w:marBottom w:val="0"/>
      <w:divBdr>
        <w:top w:val="none" w:sz="0" w:space="0" w:color="auto"/>
        <w:left w:val="none" w:sz="0" w:space="0" w:color="auto"/>
        <w:bottom w:val="none" w:sz="0" w:space="0" w:color="auto"/>
        <w:right w:val="none" w:sz="0" w:space="0" w:color="auto"/>
      </w:divBdr>
    </w:div>
    <w:div w:id="1898662829">
      <w:bodyDiv w:val="1"/>
      <w:marLeft w:val="0"/>
      <w:marRight w:val="0"/>
      <w:marTop w:val="0"/>
      <w:marBottom w:val="0"/>
      <w:divBdr>
        <w:top w:val="none" w:sz="0" w:space="0" w:color="auto"/>
        <w:left w:val="none" w:sz="0" w:space="0" w:color="auto"/>
        <w:bottom w:val="none" w:sz="0" w:space="0" w:color="auto"/>
        <w:right w:val="none" w:sz="0" w:space="0" w:color="auto"/>
      </w:divBdr>
    </w:div>
    <w:div w:id="1952777838">
      <w:bodyDiv w:val="1"/>
      <w:marLeft w:val="0"/>
      <w:marRight w:val="0"/>
      <w:marTop w:val="0"/>
      <w:marBottom w:val="0"/>
      <w:divBdr>
        <w:top w:val="none" w:sz="0" w:space="0" w:color="auto"/>
        <w:left w:val="none" w:sz="0" w:space="0" w:color="auto"/>
        <w:bottom w:val="none" w:sz="0" w:space="0" w:color="auto"/>
        <w:right w:val="none" w:sz="0" w:space="0" w:color="auto"/>
      </w:divBdr>
      <w:divsChild>
        <w:div w:id="537553266">
          <w:marLeft w:val="0"/>
          <w:marRight w:val="0"/>
          <w:marTop w:val="0"/>
          <w:marBottom w:val="0"/>
          <w:divBdr>
            <w:top w:val="none" w:sz="0" w:space="0" w:color="auto"/>
            <w:left w:val="none" w:sz="0" w:space="0" w:color="auto"/>
            <w:bottom w:val="none" w:sz="0" w:space="0" w:color="auto"/>
            <w:right w:val="none" w:sz="0" w:space="0" w:color="auto"/>
          </w:divBdr>
        </w:div>
        <w:div w:id="1102914492">
          <w:marLeft w:val="0"/>
          <w:marRight w:val="0"/>
          <w:marTop w:val="0"/>
          <w:marBottom w:val="0"/>
          <w:divBdr>
            <w:top w:val="none" w:sz="0" w:space="0" w:color="auto"/>
            <w:left w:val="none" w:sz="0" w:space="0" w:color="auto"/>
            <w:bottom w:val="none" w:sz="0" w:space="0" w:color="auto"/>
            <w:right w:val="none" w:sz="0" w:space="0" w:color="auto"/>
          </w:divBdr>
        </w:div>
      </w:divsChild>
    </w:div>
    <w:div w:id="1961456298">
      <w:bodyDiv w:val="1"/>
      <w:marLeft w:val="0"/>
      <w:marRight w:val="0"/>
      <w:marTop w:val="0"/>
      <w:marBottom w:val="0"/>
      <w:divBdr>
        <w:top w:val="none" w:sz="0" w:space="0" w:color="auto"/>
        <w:left w:val="none" w:sz="0" w:space="0" w:color="auto"/>
        <w:bottom w:val="none" w:sz="0" w:space="0" w:color="auto"/>
        <w:right w:val="none" w:sz="0" w:space="0" w:color="auto"/>
      </w:divBdr>
      <w:divsChild>
        <w:div w:id="750934010">
          <w:marLeft w:val="0"/>
          <w:marRight w:val="0"/>
          <w:marTop w:val="0"/>
          <w:marBottom w:val="0"/>
          <w:divBdr>
            <w:top w:val="none" w:sz="0" w:space="0" w:color="auto"/>
            <w:left w:val="none" w:sz="0" w:space="0" w:color="auto"/>
            <w:bottom w:val="none" w:sz="0" w:space="0" w:color="auto"/>
            <w:right w:val="none" w:sz="0" w:space="0" w:color="auto"/>
          </w:divBdr>
        </w:div>
        <w:div w:id="754665683">
          <w:marLeft w:val="0"/>
          <w:marRight w:val="0"/>
          <w:marTop w:val="0"/>
          <w:marBottom w:val="0"/>
          <w:divBdr>
            <w:top w:val="none" w:sz="0" w:space="0" w:color="auto"/>
            <w:left w:val="none" w:sz="0" w:space="0" w:color="auto"/>
            <w:bottom w:val="none" w:sz="0" w:space="0" w:color="auto"/>
            <w:right w:val="none" w:sz="0" w:space="0" w:color="auto"/>
          </w:divBdr>
        </w:div>
      </w:divsChild>
    </w:div>
    <w:div w:id="1965578168">
      <w:bodyDiv w:val="1"/>
      <w:marLeft w:val="0"/>
      <w:marRight w:val="0"/>
      <w:marTop w:val="0"/>
      <w:marBottom w:val="0"/>
      <w:divBdr>
        <w:top w:val="none" w:sz="0" w:space="0" w:color="auto"/>
        <w:left w:val="none" w:sz="0" w:space="0" w:color="auto"/>
        <w:bottom w:val="none" w:sz="0" w:space="0" w:color="auto"/>
        <w:right w:val="none" w:sz="0" w:space="0" w:color="auto"/>
      </w:divBdr>
    </w:div>
    <w:div w:id="2084377520">
      <w:bodyDiv w:val="1"/>
      <w:marLeft w:val="0"/>
      <w:marRight w:val="0"/>
      <w:marTop w:val="0"/>
      <w:marBottom w:val="0"/>
      <w:divBdr>
        <w:top w:val="none" w:sz="0" w:space="0" w:color="auto"/>
        <w:left w:val="none" w:sz="0" w:space="0" w:color="auto"/>
        <w:bottom w:val="none" w:sz="0" w:space="0" w:color="auto"/>
        <w:right w:val="none" w:sz="0" w:space="0" w:color="auto"/>
      </w:divBdr>
    </w:div>
    <w:div w:id="212356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price\Documents\Custom%20Office%20Templates\Basic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321E4-5D2C-40D3-A34C-35573D0C5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BasicSimple.dotx</Template>
  <TotalTime>28</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HealthEdge</Company>
  <LinksUpToDate>false</LinksUpToDate>
  <CharactersWithSpaces>2139</CharactersWithSpaces>
  <SharedDoc>false</SharedDoc>
  <HLinks>
    <vt:vector size="78" baseType="variant">
      <vt:variant>
        <vt:i4>7733333</vt:i4>
      </vt:variant>
      <vt:variant>
        <vt:i4>78</vt:i4>
      </vt:variant>
      <vt:variant>
        <vt:i4>0</vt:i4>
      </vt:variant>
      <vt:variant>
        <vt:i4>5</vt:i4>
      </vt:variant>
      <vt:variant>
        <vt:lpwstr>mailto:email@customeremail.com</vt:lpwstr>
      </vt:variant>
      <vt:variant>
        <vt:lpwstr/>
      </vt:variant>
      <vt:variant>
        <vt:i4>2031666</vt:i4>
      </vt:variant>
      <vt:variant>
        <vt:i4>71</vt:i4>
      </vt:variant>
      <vt:variant>
        <vt:i4>0</vt:i4>
      </vt:variant>
      <vt:variant>
        <vt:i4>5</vt:i4>
      </vt:variant>
      <vt:variant>
        <vt:lpwstr/>
      </vt:variant>
      <vt:variant>
        <vt:lpwstr>_Toc291247544</vt:lpwstr>
      </vt:variant>
      <vt:variant>
        <vt:i4>2031666</vt:i4>
      </vt:variant>
      <vt:variant>
        <vt:i4>65</vt:i4>
      </vt:variant>
      <vt:variant>
        <vt:i4>0</vt:i4>
      </vt:variant>
      <vt:variant>
        <vt:i4>5</vt:i4>
      </vt:variant>
      <vt:variant>
        <vt:lpwstr/>
      </vt:variant>
      <vt:variant>
        <vt:lpwstr>_Toc291247543</vt:lpwstr>
      </vt:variant>
      <vt:variant>
        <vt:i4>2031666</vt:i4>
      </vt:variant>
      <vt:variant>
        <vt:i4>59</vt:i4>
      </vt:variant>
      <vt:variant>
        <vt:i4>0</vt:i4>
      </vt:variant>
      <vt:variant>
        <vt:i4>5</vt:i4>
      </vt:variant>
      <vt:variant>
        <vt:lpwstr/>
      </vt:variant>
      <vt:variant>
        <vt:lpwstr>_Toc291247542</vt:lpwstr>
      </vt:variant>
      <vt:variant>
        <vt:i4>2031666</vt:i4>
      </vt:variant>
      <vt:variant>
        <vt:i4>53</vt:i4>
      </vt:variant>
      <vt:variant>
        <vt:i4>0</vt:i4>
      </vt:variant>
      <vt:variant>
        <vt:i4>5</vt:i4>
      </vt:variant>
      <vt:variant>
        <vt:lpwstr/>
      </vt:variant>
      <vt:variant>
        <vt:lpwstr>_Toc291247541</vt:lpwstr>
      </vt:variant>
      <vt:variant>
        <vt:i4>2031666</vt:i4>
      </vt:variant>
      <vt:variant>
        <vt:i4>47</vt:i4>
      </vt:variant>
      <vt:variant>
        <vt:i4>0</vt:i4>
      </vt:variant>
      <vt:variant>
        <vt:i4>5</vt:i4>
      </vt:variant>
      <vt:variant>
        <vt:lpwstr/>
      </vt:variant>
      <vt:variant>
        <vt:lpwstr>_Toc291247540</vt:lpwstr>
      </vt:variant>
      <vt:variant>
        <vt:i4>1572914</vt:i4>
      </vt:variant>
      <vt:variant>
        <vt:i4>41</vt:i4>
      </vt:variant>
      <vt:variant>
        <vt:i4>0</vt:i4>
      </vt:variant>
      <vt:variant>
        <vt:i4>5</vt:i4>
      </vt:variant>
      <vt:variant>
        <vt:lpwstr/>
      </vt:variant>
      <vt:variant>
        <vt:lpwstr>_Toc291247539</vt:lpwstr>
      </vt:variant>
      <vt:variant>
        <vt:i4>1572914</vt:i4>
      </vt:variant>
      <vt:variant>
        <vt:i4>35</vt:i4>
      </vt:variant>
      <vt:variant>
        <vt:i4>0</vt:i4>
      </vt:variant>
      <vt:variant>
        <vt:i4>5</vt:i4>
      </vt:variant>
      <vt:variant>
        <vt:lpwstr/>
      </vt:variant>
      <vt:variant>
        <vt:lpwstr>_Toc291247538</vt:lpwstr>
      </vt:variant>
      <vt:variant>
        <vt:i4>1572914</vt:i4>
      </vt:variant>
      <vt:variant>
        <vt:i4>29</vt:i4>
      </vt:variant>
      <vt:variant>
        <vt:i4>0</vt:i4>
      </vt:variant>
      <vt:variant>
        <vt:i4>5</vt:i4>
      </vt:variant>
      <vt:variant>
        <vt:lpwstr/>
      </vt:variant>
      <vt:variant>
        <vt:lpwstr>_Toc291247537</vt:lpwstr>
      </vt:variant>
      <vt:variant>
        <vt:i4>1572914</vt:i4>
      </vt:variant>
      <vt:variant>
        <vt:i4>23</vt:i4>
      </vt:variant>
      <vt:variant>
        <vt:i4>0</vt:i4>
      </vt:variant>
      <vt:variant>
        <vt:i4>5</vt:i4>
      </vt:variant>
      <vt:variant>
        <vt:lpwstr/>
      </vt:variant>
      <vt:variant>
        <vt:lpwstr>_Toc291247536</vt:lpwstr>
      </vt:variant>
      <vt:variant>
        <vt:i4>1572914</vt:i4>
      </vt:variant>
      <vt:variant>
        <vt:i4>17</vt:i4>
      </vt:variant>
      <vt:variant>
        <vt:i4>0</vt:i4>
      </vt:variant>
      <vt:variant>
        <vt:i4>5</vt:i4>
      </vt:variant>
      <vt:variant>
        <vt:lpwstr/>
      </vt:variant>
      <vt:variant>
        <vt:lpwstr>_Toc291247535</vt:lpwstr>
      </vt:variant>
      <vt:variant>
        <vt:i4>1572914</vt:i4>
      </vt:variant>
      <vt:variant>
        <vt:i4>11</vt:i4>
      </vt:variant>
      <vt:variant>
        <vt:i4>0</vt:i4>
      </vt:variant>
      <vt:variant>
        <vt:i4>5</vt:i4>
      </vt:variant>
      <vt:variant>
        <vt:lpwstr/>
      </vt:variant>
      <vt:variant>
        <vt:lpwstr>_Toc291247534</vt:lpwstr>
      </vt:variant>
      <vt:variant>
        <vt:i4>1572914</vt:i4>
      </vt:variant>
      <vt:variant>
        <vt:i4>5</vt:i4>
      </vt:variant>
      <vt:variant>
        <vt:i4>0</vt:i4>
      </vt:variant>
      <vt:variant>
        <vt:i4>5</vt:i4>
      </vt:variant>
      <vt:variant>
        <vt:lpwstr/>
      </vt:variant>
      <vt:variant>
        <vt:lpwstr>_Toc291247533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DP/AR</dc:creator>
  <cp:lastModifiedBy>David Price</cp:lastModifiedBy>
  <cp:revision>1</cp:revision>
  <cp:lastPrinted>2014-04-10T03:11:00Z</cp:lastPrinted>
  <dcterms:created xsi:type="dcterms:W3CDTF">2014-04-10T02:44:00Z</dcterms:created>
  <dcterms:modified xsi:type="dcterms:W3CDTF">2014-04-10T03:12:00Z</dcterms:modified>
</cp:coreProperties>
</file>